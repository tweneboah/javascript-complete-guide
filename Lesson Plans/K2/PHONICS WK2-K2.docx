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6E382747"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</w:t>
            </w:r>
            <w:r w:rsidR="00505453">
              <w:rPr>
                <w:b/>
                <w:bCs/>
                <w:sz w:val="44"/>
                <w:szCs w:val="44"/>
              </w:rPr>
              <w:t>2</w:t>
            </w:r>
          </w:p>
          <w:p w14:paraId="38A03D50" w14:textId="326E1971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9966EB">
              <w:rPr>
                <w:b/>
                <w:bCs/>
                <w:sz w:val="40"/>
                <w:szCs w:val="40"/>
              </w:rPr>
              <w:t>2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68A414A8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8906F9C" w14:textId="77777777" w:rsidR="003A58EE" w:rsidRPr="00167613" w:rsidRDefault="003A58EE" w:rsidP="00AC571B">
            <w:pPr>
              <w:ind w:left="0"/>
              <w:rPr>
                <w:sz w:val="40"/>
                <w:szCs w:val="40"/>
                <w:u w:val="single"/>
              </w:rPr>
            </w:pPr>
            <w:r w:rsidRPr="00167613">
              <w:rPr>
                <w:sz w:val="40"/>
                <w:szCs w:val="40"/>
                <w:u w:val="single"/>
              </w:rPr>
              <w:t>Letters:</w:t>
            </w:r>
          </w:p>
          <w:p w14:paraId="38168951" w14:textId="3AAF367C" w:rsidR="000C341A" w:rsidRPr="00AC571B" w:rsidRDefault="00AC571B" w:rsidP="003A58EE">
            <w:pPr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Big </w:t>
            </w:r>
            <w:r w:rsidR="00E34D7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 small </w:t>
            </w:r>
            <w:r w:rsidR="00E34D7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  <w:p w14:paraId="539EB381" w14:textId="77777777" w:rsidR="00AC571B" w:rsidRPr="00167613" w:rsidRDefault="00AC571B" w:rsidP="00AC571B">
            <w:pPr>
              <w:ind w:left="0"/>
              <w:rPr>
                <w:sz w:val="40"/>
                <w:szCs w:val="40"/>
                <w:u w:val="single"/>
              </w:rPr>
            </w:pPr>
            <w:r w:rsidRPr="00167613">
              <w:rPr>
                <w:sz w:val="40"/>
                <w:szCs w:val="40"/>
                <w:u w:val="single"/>
              </w:rPr>
              <w:t>Words:</w:t>
            </w:r>
          </w:p>
          <w:p w14:paraId="0A5935DB" w14:textId="4AEB1E55" w:rsidR="003A58EE" w:rsidRDefault="00E34D79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ox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octopus</w:t>
            </w:r>
            <w:r w:rsidR="00505453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olive</w:t>
            </w:r>
          </w:p>
          <w:p w14:paraId="559FD1B1" w14:textId="64EEE2DC" w:rsidR="00E34D79" w:rsidRPr="00167613" w:rsidRDefault="00E34D79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67613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Finger Tracing: </w:t>
            </w:r>
          </w:p>
          <w:p w14:paraId="3B820DEE" w14:textId="7718DB77" w:rsidR="00E34D79" w:rsidRDefault="00E34D79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Big O and small o</w:t>
            </w:r>
          </w:p>
          <w:p w14:paraId="2D22C0AE" w14:textId="77777777" w:rsidR="001F7CFF" w:rsidRPr="00C55432" w:rsidRDefault="001F7CFF" w:rsidP="001F7CFF">
            <w:pPr>
              <w:ind w:left="0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C5543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Stick and say:</w:t>
            </w:r>
          </w:p>
          <w:p w14:paraId="29468C15" w14:textId="3C0DEBD5" w:rsidR="001F7CFF" w:rsidRPr="00645212" w:rsidRDefault="001F7CFF" w:rsidP="001F7CFF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Students stacked the letters with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the  appropriate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stickers</w:t>
            </w:r>
          </w:p>
          <w:p w14:paraId="1B73CBCE" w14:textId="77777777" w:rsidR="00645212" w:rsidRPr="00167613" w:rsidRDefault="00645212" w:rsidP="00645212">
            <w:pPr>
              <w:ind w:left="0"/>
              <w:rPr>
                <w:sz w:val="40"/>
                <w:szCs w:val="40"/>
                <w:u w:val="single"/>
              </w:rPr>
            </w:pPr>
            <w:r w:rsidRPr="00167613">
              <w:rPr>
                <w:sz w:val="40"/>
                <w:szCs w:val="40"/>
                <w:u w:val="single"/>
              </w:rPr>
              <w:t xml:space="preserve">Chants: </w:t>
            </w:r>
          </w:p>
          <w:p w14:paraId="445E6EFC" w14:textId="7DA8D1EF" w:rsidR="00645212" w:rsidRDefault="00E34D79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ox</w:t>
            </w:r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FF21BF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proofErr w:type="gramEnd"/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</w:p>
          <w:p w14:paraId="719DE8D6" w14:textId="45D80B9B" w:rsidR="00E34D79" w:rsidRDefault="00E34D79" w:rsidP="00E34D79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octopus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</w:p>
          <w:p w14:paraId="5CC31789" w14:textId="651B0F88" w:rsidR="00E34D79" w:rsidRDefault="00505453" w:rsidP="00E34D79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</w:t>
            </w:r>
            <w:r w:rsidR="00E34D79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="00E34D79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olive  </w:t>
            </w:r>
            <w:proofErr w:type="spell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proofErr w:type="gramEnd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</w:p>
          <w:p w14:paraId="591E38E0" w14:textId="27A4A678" w:rsidR="00505453" w:rsidRPr="00645212" w:rsidRDefault="00505453" w:rsidP="00771084">
            <w:pPr>
              <w:ind w:left="0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                           </w:t>
            </w:r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</w:p>
          <w:p w14:paraId="3A876289" w14:textId="63816D06" w:rsidR="00645212" w:rsidRPr="00645212" w:rsidRDefault="002F549F" w:rsidP="00645212">
            <w:pPr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Listen and Repeat</w:t>
            </w:r>
            <w:r w:rsidR="00645212" w:rsidRPr="00645212">
              <w:rPr>
                <w:rFonts w:ascii="Times New Roman" w:hAnsi="Times New Roman" w:cs="Times New Roman"/>
                <w:sz w:val="48"/>
                <w:szCs w:val="48"/>
              </w:rPr>
              <w:t xml:space="preserve">: </w:t>
            </w:r>
          </w:p>
          <w:p w14:paraId="1FB6037E" w14:textId="5EBB5A44" w:rsidR="00645212" w:rsidRDefault="00505453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Look at </w:t>
            </w:r>
            <w:r w:rsidR="002235E0">
              <w:rPr>
                <w:rFonts w:ascii="Times New Roman" w:hAnsi="Times New Roman" w:cs="Times New Roman"/>
                <w:sz w:val="36"/>
                <w:szCs w:val="36"/>
              </w:rPr>
              <w:t>Oscar</w:t>
            </w:r>
          </w:p>
          <w:p w14:paraId="18AAB6C0" w14:textId="0D4C865A" w:rsidR="00505453" w:rsidRDefault="002235E0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Oscar </w:t>
            </w:r>
            <w:r w:rsidR="00505453">
              <w:rPr>
                <w:rFonts w:ascii="Times New Roman" w:hAnsi="Times New Roman" w:cs="Times New Roman"/>
                <w:sz w:val="36"/>
                <w:szCs w:val="36"/>
              </w:rPr>
              <w:t>has 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 ox</w:t>
            </w:r>
          </w:p>
          <w:p w14:paraId="094BAEFC" w14:textId="4500EE13" w:rsidR="00505453" w:rsidRDefault="00505453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</w:t>
            </w:r>
            <w:r w:rsidR="002235E0">
              <w:rPr>
                <w:rFonts w:ascii="Times New Roman" w:hAnsi="Times New Roman" w:cs="Times New Roman"/>
                <w:sz w:val="36"/>
                <w:szCs w:val="36"/>
              </w:rPr>
              <w:t>ox is in an olive tree</w:t>
            </w:r>
          </w:p>
          <w:p w14:paraId="2F33DA9E" w14:textId="66A0505D" w:rsidR="00771084" w:rsidRPr="005B1762" w:rsidRDefault="00771084" w:rsidP="005B1762">
            <w:pPr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B1762">
              <w:rPr>
                <w:rFonts w:ascii="Times New Roman" w:hAnsi="Times New Roman" w:cs="Times New Roman"/>
                <w:sz w:val="48"/>
                <w:szCs w:val="48"/>
              </w:rPr>
              <w:t>Homework</w:t>
            </w:r>
            <w:r w:rsidRPr="005B1762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 w:rsidR="001F7CFF">
              <w:rPr>
                <w:rFonts w:ascii="Times New Roman" w:hAnsi="Times New Roman" w:cs="Times New Roman"/>
                <w:sz w:val="36"/>
                <w:szCs w:val="36"/>
              </w:rPr>
              <w:t>Reading practice of the lesson been taught</w:t>
            </w:r>
          </w:p>
          <w:p w14:paraId="7584D9D2" w14:textId="60D85777" w:rsidR="00771084" w:rsidRPr="00505453" w:rsidRDefault="005B1762" w:rsidP="0077108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        </w:t>
            </w: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C2AE3" w14:textId="77777777" w:rsidR="00EF23D1" w:rsidRDefault="00EF23D1">
      <w:pPr>
        <w:spacing w:after="0" w:line="240" w:lineRule="auto"/>
      </w:pPr>
      <w:r>
        <w:separator/>
      </w:r>
    </w:p>
    <w:p w14:paraId="26E63F67" w14:textId="77777777" w:rsidR="00EF23D1" w:rsidRDefault="00EF23D1"/>
  </w:endnote>
  <w:endnote w:type="continuationSeparator" w:id="0">
    <w:p w14:paraId="2ABAE87C" w14:textId="77777777" w:rsidR="00EF23D1" w:rsidRDefault="00EF23D1">
      <w:pPr>
        <w:spacing w:after="0" w:line="240" w:lineRule="auto"/>
      </w:pPr>
      <w:r>
        <w:continuationSeparator/>
      </w:r>
    </w:p>
    <w:p w14:paraId="5F75A50D" w14:textId="77777777" w:rsidR="00EF23D1" w:rsidRDefault="00EF23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68C6C" w14:textId="77777777" w:rsidR="00EF23D1" w:rsidRDefault="00EF23D1">
      <w:pPr>
        <w:spacing w:after="0" w:line="240" w:lineRule="auto"/>
      </w:pPr>
      <w:r>
        <w:separator/>
      </w:r>
    </w:p>
    <w:p w14:paraId="2415F0C4" w14:textId="77777777" w:rsidR="00EF23D1" w:rsidRDefault="00EF23D1"/>
  </w:footnote>
  <w:footnote w:type="continuationSeparator" w:id="0">
    <w:p w14:paraId="5039F6BC" w14:textId="77777777" w:rsidR="00EF23D1" w:rsidRDefault="00EF23D1">
      <w:pPr>
        <w:spacing w:after="0" w:line="240" w:lineRule="auto"/>
      </w:pPr>
      <w:r>
        <w:continuationSeparator/>
      </w:r>
    </w:p>
    <w:p w14:paraId="5ABB6CAD" w14:textId="77777777" w:rsidR="00EF23D1" w:rsidRDefault="00EF23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04FB2"/>
    <w:rsid w:val="00167613"/>
    <w:rsid w:val="00172426"/>
    <w:rsid w:val="001C09C1"/>
    <w:rsid w:val="001F7CFF"/>
    <w:rsid w:val="002062F2"/>
    <w:rsid w:val="00210EED"/>
    <w:rsid w:val="002235E0"/>
    <w:rsid w:val="002F549F"/>
    <w:rsid w:val="00310E7A"/>
    <w:rsid w:val="0035428C"/>
    <w:rsid w:val="003A58EE"/>
    <w:rsid w:val="00505453"/>
    <w:rsid w:val="005B1762"/>
    <w:rsid w:val="00645212"/>
    <w:rsid w:val="00706299"/>
    <w:rsid w:val="00771084"/>
    <w:rsid w:val="007C2C53"/>
    <w:rsid w:val="008C237E"/>
    <w:rsid w:val="008C6CCB"/>
    <w:rsid w:val="009966EB"/>
    <w:rsid w:val="009B325B"/>
    <w:rsid w:val="00AC571B"/>
    <w:rsid w:val="00C3579B"/>
    <w:rsid w:val="00D464AB"/>
    <w:rsid w:val="00E34D79"/>
    <w:rsid w:val="00EF23D1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2020-06-23T02:19:00Z</dcterms:created>
  <dcterms:modified xsi:type="dcterms:W3CDTF">2020-06-23T05:52:00Z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