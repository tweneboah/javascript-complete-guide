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3A58EE" w14:paraId="765CFEB3" w14:textId="77777777" w:rsidTr="003A58EE">
        <w:trPr>
          <w:trHeight w:val="1080"/>
        </w:trPr>
        <w:tc>
          <w:tcPr>
            <w:tcW w:w="9620" w:type="dxa"/>
          </w:tcPr>
          <w:p w14:paraId="79832E9D" w14:textId="6E382747" w:rsidR="003A58EE" w:rsidRPr="003A58EE" w:rsidRDefault="003A58EE" w:rsidP="003A58EE">
            <w:pPr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3A58EE">
              <w:rPr>
                <w:b/>
                <w:bCs/>
                <w:sz w:val="44"/>
                <w:szCs w:val="44"/>
              </w:rPr>
              <w:t>HAPPY PHONICS – K</w:t>
            </w:r>
            <w:r w:rsidR="00505453">
              <w:rPr>
                <w:b/>
                <w:bCs/>
                <w:sz w:val="44"/>
                <w:szCs w:val="44"/>
              </w:rPr>
              <w:t>2</w:t>
            </w:r>
          </w:p>
          <w:p w14:paraId="38A03D50" w14:textId="16D54D83" w:rsidR="003A58EE" w:rsidRPr="003A58EE" w:rsidRDefault="003A58EE" w:rsidP="003A58EE">
            <w:pPr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3A58EE">
              <w:rPr>
                <w:b/>
                <w:bCs/>
                <w:sz w:val="40"/>
                <w:szCs w:val="40"/>
              </w:rPr>
              <w:t xml:space="preserve">JUNE – WEEK </w:t>
            </w:r>
            <w:r w:rsidR="00B1667E">
              <w:rPr>
                <w:b/>
                <w:bCs/>
                <w:sz w:val="40"/>
                <w:szCs w:val="40"/>
              </w:rPr>
              <w:t>3</w:t>
            </w:r>
            <w:r w:rsidR="00706299">
              <w:rPr>
                <w:b/>
                <w:bCs/>
                <w:sz w:val="40"/>
                <w:szCs w:val="40"/>
              </w:rPr>
              <w:t xml:space="preserve"> - SUMMARY</w:t>
            </w:r>
          </w:p>
        </w:tc>
      </w:tr>
      <w:tr w:rsidR="003A58EE" w14:paraId="79B96624" w14:textId="77777777" w:rsidTr="003A58EE">
        <w:trPr>
          <w:trHeight w:val="840"/>
        </w:trPr>
        <w:tc>
          <w:tcPr>
            <w:tcW w:w="9620" w:type="dxa"/>
          </w:tcPr>
          <w:p w14:paraId="68A414A8" w14:textId="77777777" w:rsidR="003A58EE" w:rsidRPr="003A58EE" w:rsidRDefault="003A58EE" w:rsidP="003A58EE">
            <w:pPr>
              <w:ind w:left="0"/>
              <w:jc w:val="center"/>
              <w:rPr>
                <w:sz w:val="44"/>
                <w:szCs w:val="44"/>
              </w:rPr>
            </w:pPr>
            <w:r w:rsidRPr="003A58EE">
              <w:rPr>
                <w:sz w:val="44"/>
                <w:szCs w:val="44"/>
              </w:rPr>
              <w:t>OBJECTVIES</w:t>
            </w:r>
          </w:p>
        </w:tc>
      </w:tr>
      <w:tr w:rsidR="003A58EE" w14:paraId="04A541F5" w14:textId="77777777" w:rsidTr="003A58EE">
        <w:trPr>
          <w:trHeight w:val="2720"/>
        </w:trPr>
        <w:tc>
          <w:tcPr>
            <w:tcW w:w="9620" w:type="dxa"/>
          </w:tcPr>
          <w:p w14:paraId="58906F9C" w14:textId="77777777" w:rsidR="003A58EE" w:rsidRPr="00167613" w:rsidRDefault="003A58EE" w:rsidP="00AC571B">
            <w:pPr>
              <w:ind w:left="0"/>
              <w:rPr>
                <w:sz w:val="40"/>
                <w:szCs w:val="40"/>
                <w:u w:val="single"/>
              </w:rPr>
            </w:pPr>
            <w:r w:rsidRPr="00167613">
              <w:rPr>
                <w:sz w:val="40"/>
                <w:szCs w:val="40"/>
                <w:u w:val="single"/>
              </w:rPr>
              <w:t>Letters:</w:t>
            </w:r>
          </w:p>
          <w:p w14:paraId="38168951" w14:textId="27E3C9A5" w:rsidR="000C341A" w:rsidRPr="00AC571B" w:rsidRDefault="00AC571B" w:rsidP="003A58EE">
            <w:pPr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C571B">
              <w:rPr>
                <w:rFonts w:ascii="Times New Roman" w:hAnsi="Times New Roman" w:cs="Times New Roman"/>
                <w:sz w:val="40"/>
                <w:szCs w:val="40"/>
              </w:rPr>
              <w:t xml:space="preserve">Big </w:t>
            </w:r>
            <w:r w:rsidR="00C55432"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AC571B">
              <w:rPr>
                <w:rFonts w:ascii="Times New Roman" w:hAnsi="Times New Roman" w:cs="Times New Roman"/>
                <w:sz w:val="40"/>
                <w:szCs w:val="40"/>
              </w:rPr>
              <w:t xml:space="preserve"> small </w:t>
            </w:r>
            <w:r w:rsidR="00C55432"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  <w:p w14:paraId="539EB381" w14:textId="77777777" w:rsidR="00AC571B" w:rsidRPr="00C55432" w:rsidRDefault="00AC571B" w:rsidP="00AC571B">
            <w:pPr>
              <w:ind w:left="0"/>
              <w:rPr>
                <w:sz w:val="40"/>
                <w:szCs w:val="40"/>
                <w:u w:val="single"/>
              </w:rPr>
            </w:pPr>
            <w:r w:rsidRPr="00C55432">
              <w:rPr>
                <w:sz w:val="40"/>
                <w:szCs w:val="40"/>
                <w:u w:val="single"/>
              </w:rPr>
              <w:t>Words:</w:t>
            </w:r>
          </w:p>
          <w:p w14:paraId="0A5935DB" w14:textId="6A06AC74" w:rsidR="003A58EE" w:rsidRDefault="00C55432" w:rsidP="003A58EE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pie</w:t>
            </w:r>
            <w:r w:rsidR="00645212" w:rsidRPr="00645212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pizza</w:t>
            </w:r>
            <w:r w:rsidR="00505453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peach</w:t>
            </w:r>
          </w:p>
          <w:p w14:paraId="559FD1B1" w14:textId="64EEE2DC" w:rsidR="00E34D79" w:rsidRPr="00167613" w:rsidRDefault="00E34D79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67613">
              <w:rPr>
                <w:rFonts w:ascii="Times New Roman" w:hAnsi="Times New Roman" w:cs="Times New Roman"/>
                <w:sz w:val="36"/>
                <w:szCs w:val="36"/>
                <w:u w:val="single"/>
              </w:rPr>
              <w:t xml:space="preserve">Finger Tracing: </w:t>
            </w:r>
          </w:p>
          <w:p w14:paraId="3B820DEE" w14:textId="0089638E" w:rsidR="00E34D79" w:rsidRDefault="00E34D79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Big </w:t>
            </w:r>
            <w:r w:rsidR="004F2344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and small </w:t>
            </w:r>
            <w:r w:rsidR="004F2344">
              <w:rPr>
                <w:rFonts w:ascii="Times New Roman" w:hAnsi="Times New Roman" w:cs="Times New Roman"/>
                <w:sz w:val="36"/>
                <w:szCs w:val="36"/>
              </w:rPr>
              <w:t>p</w:t>
            </w:r>
          </w:p>
          <w:p w14:paraId="02FAF01D" w14:textId="0B96AB53" w:rsidR="00E34D79" w:rsidRPr="00C55432" w:rsidRDefault="00E34D79" w:rsidP="00E34D79">
            <w:pPr>
              <w:ind w:left="0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C55432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C55432" w:rsidRPr="00C5543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Stick and say:</w:t>
            </w:r>
          </w:p>
          <w:p w14:paraId="2E3752BD" w14:textId="471BF30A" w:rsidR="00C55432" w:rsidRPr="00645212" w:rsidRDefault="00C55432" w:rsidP="00C55432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Page 10. Students stacked the letters with the                 appropriate stickers</w:t>
            </w:r>
          </w:p>
          <w:p w14:paraId="1B73CBCE" w14:textId="77777777" w:rsidR="00645212" w:rsidRPr="00167613" w:rsidRDefault="00645212" w:rsidP="00645212">
            <w:pPr>
              <w:ind w:left="0"/>
              <w:rPr>
                <w:sz w:val="40"/>
                <w:szCs w:val="40"/>
                <w:u w:val="single"/>
              </w:rPr>
            </w:pPr>
            <w:r w:rsidRPr="00167613">
              <w:rPr>
                <w:sz w:val="40"/>
                <w:szCs w:val="40"/>
                <w:u w:val="single"/>
              </w:rPr>
              <w:t xml:space="preserve">Chants: </w:t>
            </w:r>
          </w:p>
          <w:p w14:paraId="445E6EFC" w14:textId="35EC60C9" w:rsidR="00645212" w:rsidRDefault="004F2344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as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in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pie</w:t>
            </w:r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FF21BF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gramEnd"/>
            <w:r w:rsidR="00505453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</w:p>
          <w:p w14:paraId="46C7D3B8" w14:textId="205C7475" w:rsidR="004F2344" w:rsidRDefault="004F2344" w:rsidP="004F2344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as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in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pizza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 Pp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</w:p>
          <w:p w14:paraId="7B1207B1" w14:textId="5C70388B" w:rsidR="004F2344" w:rsidRDefault="004F2344" w:rsidP="004F2344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as</w:t>
            </w:r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in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peach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 Pp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</w:p>
          <w:p w14:paraId="591E38E0" w14:textId="186604EE" w:rsidR="00505453" w:rsidRPr="00645212" w:rsidRDefault="00505453" w:rsidP="00771084">
            <w:pPr>
              <w:ind w:left="0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                           </w:t>
            </w:r>
            <w:proofErr w:type="gramStart"/>
            <w:r w:rsidR="004F2344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  Pp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4F2344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4F2344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r w:rsidR="00E34D79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="004F2344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  <w:r w:rsidR="004F2344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="004F2344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  <w:r w:rsidR="004F2344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="004F2344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</w:p>
          <w:p w14:paraId="3A876289" w14:textId="63816D06" w:rsidR="00645212" w:rsidRPr="00C55432" w:rsidRDefault="002F549F" w:rsidP="00645212">
            <w:pPr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C55432">
              <w:rPr>
                <w:rFonts w:ascii="Times New Roman" w:hAnsi="Times New Roman" w:cs="Times New Roman"/>
                <w:sz w:val="40"/>
                <w:szCs w:val="40"/>
              </w:rPr>
              <w:t>Listen and Repeat</w:t>
            </w:r>
            <w:r w:rsidR="00645212" w:rsidRPr="00C55432">
              <w:rPr>
                <w:rFonts w:ascii="Times New Roman" w:hAnsi="Times New Roman" w:cs="Times New Roman"/>
                <w:sz w:val="40"/>
                <w:szCs w:val="40"/>
              </w:rPr>
              <w:t xml:space="preserve">: </w:t>
            </w:r>
          </w:p>
          <w:p w14:paraId="1FB6037E" w14:textId="4490EFAF" w:rsidR="00645212" w:rsidRDefault="00505453" w:rsidP="005054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Look at </w:t>
            </w:r>
            <w:r w:rsidR="004F2344">
              <w:rPr>
                <w:rFonts w:ascii="Times New Roman" w:hAnsi="Times New Roman" w:cs="Times New Roman"/>
                <w:sz w:val="36"/>
                <w:szCs w:val="36"/>
              </w:rPr>
              <w:t>Paula</w:t>
            </w:r>
          </w:p>
          <w:p w14:paraId="18AAB6C0" w14:textId="7025BBA3" w:rsidR="00505453" w:rsidRDefault="004F2344" w:rsidP="005054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Paula</w:t>
            </w:r>
            <w:r w:rsidR="002235E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505453">
              <w:rPr>
                <w:rFonts w:ascii="Times New Roman" w:hAnsi="Times New Roman" w:cs="Times New Roman"/>
                <w:sz w:val="36"/>
                <w:szCs w:val="36"/>
              </w:rPr>
              <w:t xml:space="preserve">has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 peach</w:t>
            </w:r>
          </w:p>
          <w:p w14:paraId="094BAEFC" w14:textId="592B9640" w:rsidR="00505453" w:rsidRDefault="00505453" w:rsidP="0050545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The </w:t>
            </w:r>
            <w:r w:rsidR="004F2344">
              <w:rPr>
                <w:rFonts w:ascii="Times New Roman" w:hAnsi="Times New Roman" w:cs="Times New Roman"/>
                <w:sz w:val="36"/>
                <w:szCs w:val="36"/>
              </w:rPr>
              <w:t>peach</w:t>
            </w:r>
            <w:r w:rsidR="002235E0">
              <w:rPr>
                <w:rFonts w:ascii="Times New Roman" w:hAnsi="Times New Roman" w:cs="Times New Roman"/>
                <w:sz w:val="36"/>
                <w:szCs w:val="36"/>
              </w:rPr>
              <w:t xml:space="preserve"> is </w:t>
            </w:r>
            <w:r w:rsidR="004F2344">
              <w:rPr>
                <w:rFonts w:ascii="Times New Roman" w:hAnsi="Times New Roman" w:cs="Times New Roman"/>
                <w:sz w:val="36"/>
                <w:szCs w:val="36"/>
              </w:rPr>
              <w:t>on</w:t>
            </w:r>
            <w:r w:rsidR="002235E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4F2344"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="002235E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4F2344">
              <w:rPr>
                <w:rFonts w:ascii="Times New Roman" w:hAnsi="Times New Roman" w:cs="Times New Roman"/>
                <w:sz w:val="36"/>
                <w:szCs w:val="36"/>
              </w:rPr>
              <w:t>pizza</w:t>
            </w:r>
          </w:p>
          <w:p w14:paraId="2F33DA9E" w14:textId="37A74D1B" w:rsidR="00771084" w:rsidRPr="00C55432" w:rsidRDefault="00771084" w:rsidP="005B1762">
            <w:pPr>
              <w:ind w:left="0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C55432">
              <w:rPr>
                <w:rFonts w:ascii="Times New Roman" w:hAnsi="Times New Roman" w:cs="Times New Roman"/>
                <w:sz w:val="40"/>
                <w:szCs w:val="40"/>
              </w:rPr>
              <w:t xml:space="preserve">Homework: </w:t>
            </w:r>
            <w:r w:rsidR="00C55432">
              <w:rPr>
                <w:rFonts w:ascii="Times New Roman" w:hAnsi="Times New Roman" w:cs="Times New Roman"/>
                <w:sz w:val="40"/>
                <w:szCs w:val="40"/>
              </w:rPr>
              <w:t>Reading practice of the above contents</w:t>
            </w:r>
          </w:p>
          <w:p w14:paraId="7584D9D2" w14:textId="61ECD108" w:rsidR="00771084" w:rsidRPr="00505453" w:rsidRDefault="005B1762" w:rsidP="00771084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        </w:t>
            </w:r>
            <w:r w:rsidR="00771084">
              <w:rPr>
                <w:rFonts w:ascii="Times New Roman" w:hAnsi="Times New Roman" w:cs="Times New Roman"/>
                <w:sz w:val="36"/>
                <w:szCs w:val="36"/>
              </w:rPr>
              <w:t>Reading practice of the lesson been taught</w:t>
            </w:r>
          </w:p>
        </w:tc>
      </w:tr>
    </w:tbl>
    <w:p w14:paraId="52E00070" w14:textId="77777777" w:rsidR="001C09C1" w:rsidRDefault="001C09C1"/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18C83" w14:textId="77777777" w:rsidR="0009512C" w:rsidRDefault="0009512C">
      <w:pPr>
        <w:spacing w:after="0" w:line="240" w:lineRule="auto"/>
      </w:pPr>
      <w:r>
        <w:separator/>
      </w:r>
    </w:p>
    <w:p w14:paraId="3E586C7C" w14:textId="77777777" w:rsidR="0009512C" w:rsidRDefault="0009512C"/>
  </w:endnote>
  <w:endnote w:type="continuationSeparator" w:id="0">
    <w:p w14:paraId="6E19A384" w14:textId="77777777" w:rsidR="0009512C" w:rsidRDefault="0009512C">
      <w:pPr>
        <w:spacing w:after="0" w:line="240" w:lineRule="auto"/>
      </w:pPr>
      <w:r>
        <w:continuationSeparator/>
      </w:r>
    </w:p>
    <w:p w14:paraId="68A2E9B9" w14:textId="77777777" w:rsidR="0009512C" w:rsidRDefault="000951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3347F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F5E5E" w14:textId="77777777" w:rsidR="0009512C" w:rsidRDefault="0009512C">
      <w:pPr>
        <w:spacing w:after="0" w:line="240" w:lineRule="auto"/>
      </w:pPr>
      <w:r>
        <w:separator/>
      </w:r>
    </w:p>
    <w:p w14:paraId="6BB405A7" w14:textId="77777777" w:rsidR="0009512C" w:rsidRDefault="0009512C"/>
  </w:footnote>
  <w:footnote w:type="continuationSeparator" w:id="0">
    <w:p w14:paraId="4B426D5A" w14:textId="77777777" w:rsidR="0009512C" w:rsidRDefault="0009512C">
      <w:pPr>
        <w:spacing w:after="0" w:line="240" w:lineRule="auto"/>
      </w:pPr>
      <w:r>
        <w:continuationSeparator/>
      </w:r>
    </w:p>
    <w:p w14:paraId="4E6A056A" w14:textId="77777777" w:rsidR="0009512C" w:rsidRDefault="000951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60AF5A0A"/>
    <w:multiLevelType w:val="hybridMultilevel"/>
    <w:tmpl w:val="D1B0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E"/>
    <w:rsid w:val="0009512C"/>
    <w:rsid w:val="000C341A"/>
    <w:rsid w:val="00104FB2"/>
    <w:rsid w:val="00167613"/>
    <w:rsid w:val="00172426"/>
    <w:rsid w:val="001C09C1"/>
    <w:rsid w:val="002062F2"/>
    <w:rsid w:val="002235E0"/>
    <w:rsid w:val="002F549F"/>
    <w:rsid w:val="00310E7A"/>
    <w:rsid w:val="0035428C"/>
    <w:rsid w:val="003A58EE"/>
    <w:rsid w:val="004F2344"/>
    <w:rsid w:val="00505453"/>
    <w:rsid w:val="005B1762"/>
    <w:rsid w:val="00645212"/>
    <w:rsid w:val="00706299"/>
    <w:rsid w:val="00771084"/>
    <w:rsid w:val="007C2C53"/>
    <w:rsid w:val="008C237E"/>
    <w:rsid w:val="008C6CCB"/>
    <w:rsid w:val="009B325B"/>
    <w:rsid w:val="00AC571B"/>
    <w:rsid w:val="00B1667E"/>
    <w:rsid w:val="00C3579B"/>
    <w:rsid w:val="00C55432"/>
    <w:rsid w:val="00D464AB"/>
    <w:rsid w:val="00E34D79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A83"/>
  <w15:chartTrackingRefBased/>
  <w15:docId w15:val="{5C7BF220-9CC0-8A42-84D3-EA68A2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0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nuel/Library/Containers/com.microsoft.Word/Data/Library/Application%20Support/Microsoft/Office/16.0/DTS/en-GB%7b94E98AB2-55B2-B04D-9641-6924BB4FFDF5%7d/%7b404048C1-88E8-824E-AA1D-63B37A104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55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2020-06-23T02:19:00Z</dcterms:created>
  <dcterms:modified xsi:type="dcterms:W3CDTF">2020-06-23T05:51:00Z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