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14:paraId="765CFEB3" w14:textId="77777777" w:rsidTr="003A58EE">
        <w:trPr>
          <w:trHeight w:val="1080"/>
        </w:trPr>
        <w:tc>
          <w:tcPr>
            <w:tcW w:w="9620" w:type="dxa"/>
          </w:tcPr>
          <w:p w14:paraId="79832E9D" w14:textId="6E382747" w:rsidR="003A58EE" w:rsidRPr="003A58EE" w:rsidRDefault="003A58EE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3A58EE">
              <w:rPr>
                <w:b/>
                <w:bCs/>
                <w:sz w:val="44"/>
                <w:szCs w:val="44"/>
              </w:rPr>
              <w:t>HAPPY PHONICS – K</w:t>
            </w:r>
            <w:r w:rsidR="00505453">
              <w:rPr>
                <w:b/>
                <w:bCs/>
                <w:sz w:val="44"/>
                <w:szCs w:val="44"/>
              </w:rPr>
              <w:t>2</w:t>
            </w:r>
          </w:p>
          <w:p w14:paraId="38A03D50" w14:textId="0A75BA10"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505453">
              <w:rPr>
                <w:b/>
                <w:bCs/>
                <w:sz w:val="40"/>
                <w:szCs w:val="40"/>
              </w:rPr>
              <w:t>1</w:t>
            </w:r>
            <w:r w:rsidR="00706299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14:paraId="79B96624" w14:textId="77777777" w:rsidTr="003A58EE">
        <w:trPr>
          <w:trHeight w:val="840"/>
        </w:trPr>
        <w:tc>
          <w:tcPr>
            <w:tcW w:w="9620" w:type="dxa"/>
          </w:tcPr>
          <w:p w14:paraId="68A414A8" w14:textId="77777777" w:rsidR="003A58EE" w:rsidRP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3A58EE" w14:paraId="04A541F5" w14:textId="77777777" w:rsidTr="003A58EE">
        <w:trPr>
          <w:trHeight w:val="2720"/>
        </w:trPr>
        <w:tc>
          <w:tcPr>
            <w:tcW w:w="9620" w:type="dxa"/>
          </w:tcPr>
          <w:p w14:paraId="58906F9C" w14:textId="77777777" w:rsidR="003A58EE" w:rsidRPr="000C341A" w:rsidRDefault="003A58EE" w:rsidP="00AC571B">
            <w:pPr>
              <w:ind w:left="0"/>
              <w:rPr>
                <w:sz w:val="40"/>
                <w:szCs w:val="40"/>
              </w:rPr>
            </w:pPr>
            <w:r w:rsidRPr="000C341A">
              <w:rPr>
                <w:sz w:val="40"/>
                <w:szCs w:val="40"/>
              </w:rPr>
              <w:t>Letters:</w:t>
            </w:r>
          </w:p>
          <w:p w14:paraId="38168951" w14:textId="3B5332D5" w:rsidR="000C341A" w:rsidRPr="00AC571B" w:rsidRDefault="00AC571B" w:rsidP="003A58EE">
            <w:pPr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Big </w:t>
            </w:r>
            <w:r w:rsidR="009B325B">
              <w:rPr>
                <w:rFonts w:ascii="Times New Roman" w:hAnsi="Times New Roman" w:cs="Times New Roman"/>
                <w:sz w:val="40"/>
                <w:szCs w:val="40"/>
              </w:rPr>
              <w:t>N</w:t>
            </w: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 small </w:t>
            </w:r>
            <w:r w:rsidR="009B325B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  <w:p w14:paraId="539EB381" w14:textId="77777777" w:rsidR="00AC571B" w:rsidRPr="00AC571B" w:rsidRDefault="00AC571B" w:rsidP="00AC571B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Words:</w:t>
            </w:r>
          </w:p>
          <w:p w14:paraId="0A5935DB" w14:textId="644EB767" w:rsidR="003A58EE" w:rsidRDefault="009B325B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Nut</w:t>
            </w:r>
            <w:r w:rsidR="00645212" w:rsidRPr="00645212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 w:rsidR="00505453">
              <w:rPr>
                <w:rFonts w:ascii="Times New Roman" w:hAnsi="Times New Roman" w:cs="Times New Roman"/>
                <w:sz w:val="36"/>
                <w:szCs w:val="36"/>
              </w:rPr>
              <w:t>Noodles, notebook</w:t>
            </w:r>
          </w:p>
          <w:p w14:paraId="10D695BC" w14:textId="77777777" w:rsidR="00BD001B" w:rsidRPr="00167613" w:rsidRDefault="00BD001B" w:rsidP="00BD001B">
            <w:pPr>
              <w:ind w:left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67613">
              <w:rPr>
                <w:rFonts w:ascii="Times New Roman" w:hAnsi="Times New Roman" w:cs="Times New Roman"/>
                <w:sz w:val="36"/>
                <w:szCs w:val="36"/>
                <w:u w:val="single"/>
              </w:rPr>
              <w:t xml:space="preserve">Finger Tracing: </w:t>
            </w:r>
          </w:p>
          <w:p w14:paraId="133B11DC" w14:textId="77777777" w:rsidR="00BD001B" w:rsidRDefault="00BD001B" w:rsidP="00BD001B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Big P and small p</w:t>
            </w:r>
          </w:p>
          <w:p w14:paraId="5C28E01D" w14:textId="77777777" w:rsidR="00BD001B" w:rsidRPr="00C55432" w:rsidRDefault="00BD001B" w:rsidP="00BD001B">
            <w:pPr>
              <w:ind w:left="0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C5543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C5543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Stick and say:</w:t>
            </w:r>
          </w:p>
          <w:p w14:paraId="272AA568" w14:textId="77777777" w:rsidR="00BD001B" w:rsidRPr="00645212" w:rsidRDefault="00BD001B" w:rsidP="00BD001B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Page 10. Students stacked the letters with the                 appropriate stickers</w:t>
            </w:r>
          </w:p>
          <w:p w14:paraId="3ADECFCC" w14:textId="77777777" w:rsidR="00BD001B" w:rsidRPr="00645212" w:rsidRDefault="00BD001B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B73CBCE" w14:textId="77777777" w:rsidR="00645212" w:rsidRPr="00645212" w:rsidRDefault="00645212" w:rsidP="00645212">
            <w:pPr>
              <w:ind w:left="0"/>
              <w:rPr>
                <w:sz w:val="40"/>
                <w:szCs w:val="40"/>
              </w:rPr>
            </w:pPr>
            <w:r w:rsidRPr="00645212">
              <w:rPr>
                <w:sz w:val="40"/>
                <w:szCs w:val="40"/>
              </w:rPr>
              <w:t xml:space="preserve">Chants: </w:t>
            </w:r>
          </w:p>
          <w:p w14:paraId="445E6EFC" w14:textId="1F429A17" w:rsidR="00645212" w:rsidRDefault="009B325B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as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in </w:t>
            </w:r>
            <w:proofErr w:type="gramStart"/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nut </w:t>
            </w:r>
            <w:r w:rsidR="00FF21BF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proofErr w:type="gramEnd"/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</w:p>
          <w:p w14:paraId="7778BF04" w14:textId="65CB3091" w:rsidR="00505453" w:rsidRDefault="00505453" w:rsidP="00505453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as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in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noodles 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</w:p>
          <w:p w14:paraId="5C4FB7B2" w14:textId="25C7D040" w:rsidR="00505453" w:rsidRDefault="00505453" w:rsidP="00505453">
            <w:pPr>
              <w:ind w:left="0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                              N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as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in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notebook 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</w:p>
          <w:p w14:paraId="591E38E0" w14:textId="4E43FE44" w:rsidR="00505453" w:rsidRPr="00645212" w:rsidRDefault="00505453" w:rsidP="00771084">
            <w:pPr>
              <w:ind w:left="0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                           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Nn</w:t>
            </w:r>
            <w:proofErr w:type="spellEnd"/>
          </w:p>
          <w:p w14:paraId="3A876289" w14:textId="760609B9" w:rsidR="00645212" w:rsidRPr="00645212" w:rsidRDefault="00505453" w:rsidP="00645212">
            <w:pPr>
              <w:ind w:left="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Sentence</w:t>
            </w:r>
            <w:r w:rsidR="00645212" w:rsidRPr="00645212">
              <w:rPr>
                <w:rFonts w:ascii="Times New Roman" w:hAnsi="Times New Roman" w:cs="Times New Roman"/>
                <w:sz w:val="48"/>
                <w:szCs w:val="48"/>
              </w:rPr>
              <w:t xml:space="preserve">: </w:t>
            </w:r>
          </w:p>
          <w:p w14:paraId="1FB6037E" w14:textId="77777777" w:rsidR="00645212" w:rsidRDefault="00505453" w:rsidP="005054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Look at Nina</w:t>
            </w:r>
          </w:p>
          <w:p w14:paraId="18AAB6C0" w14:textId="77777777" w:rsidR="00505453" w:rsidRDefault="00505453" w:rsidP="005054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Nina has a notebook</w:t>
            </w:r>
          </w:p>
          <w:p w14:paraId="094BAEFC" w14:textId="77777777" w:rsidR="00505453" w:rsidRDefault="00505453" w:rsidP="005054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notebook is in the noodles</w:t>
            </w:r>
          </w:p>
          <w:p w14:paraId="2F33DA9E" w14:textId="77777777" w:rsidR="00771084" w:rsidRPr="005B1762" w:rsidRDefault="00771084" w:rsidP="005B1762">
            <w:pPr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B1762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Homework</w:t>
            </w:r>
            <w:r w:rsidRPr="005B1762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</w:p>
          <w:p w14:paraId="7584D9D2" w14:textId="61ECD108" w:rsidR="00771084" w:rsidRPr="00505453" w:rsidRDefault="005B1762" w:rsidP="00771084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</w:t>
            </w:r>
            <w:r w:rsidR="00771084">
              <w:rPr>
                <w:rFonts w:ascii="Times New Roman" w:hAnsi="Times New Roman" w:cs="Times New Roman"/>
                <w:sz w:val="36"/>
                <w:szCs w:val="36"/>
              </w:rPr>
              <w:t>Reading practice of the lesson been taught</w:t>
            </w:r>
          </w:p>
        </w:tc>
      </w:tr>
    </w:tbl>
    <w:p w14:paraId="52E00070" w14:textId="77777777"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D762D" w14:textId="77777777" w:rsidR="00262ADD" w:rsidRDefault="00262ADD">
      <w:pPr>
        <w:spacing w:after="0" w:line="240" w:lineRule="auto"/>
      </w:pPr>
      <w:r>
        <w:separator/>
      </w:r>
    </w:p>
    <w:p w14:paraId="72EB640D" w14:textId="77777777" w:rsidR="00262ADD" w:rsidRDefault="00262ADD"/>
  </w:endnote>
  <w:endnote w:type="continuationSeparator" w:id="0">
    <w:p w14:paraId="4635AF05" w14:textId="77777777" w:rsidR="00262ADD" w:rsidRDefault="00262ADD">
      <w:pPr>
        <w:spacing w:after="0" w:line="240" w:lineRule="auto"/>
      </w:pPr>
      <w:r>
        <w:continuationSeparator/>
      </w:r>
    </w:p>
    <w:p w14:paraId="14883979" w14:textId="77777777" w:rsidR="00262ADD" w:rsidRDefault="00262A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5AE4F" w14:textId="77777777" w:rsidR="00262ADD" w:rsidRDefault="00262ADD">
      <w:pPr>
        <w:spacing w:after="0" w:line="240" w:lineRule="auto"/>
      </w:pPr>
      <w:r>
        <w:separator/>
      </w:r>
    </w:p>
    <w:p w14:paraId="43FCC3C6" w14:textId="77777777" w:rsidR="00262ADD" w:rsidRDefault="00262ADD"/>
  </w:footnote>
  <w:footnote w:type="continuationSeparator" w:id="0">
    <w:p w14:paraId="40EF83F5" w14:textId="77777777" w:rsidR="00262ADD" w:rsidRDefault="00262ADD">
      <w:pPr>
        <w:spacing w:after="0" w:line="240" w:lineRule="auto"/>
      </w:pPr>
      <w:r>
        <w:continuationSeparator/>
      </w:r>
    </w:p>
    <w:p w14:paraId="3FA62E36" w14:textId="77777777" w:rsidR="00262ADD" w:rsidRDefault="00262A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60AF5A0A"/>
    <w:multiLevelType w:val="hybridMultilevel"/>
    <w:tmpl w:val="D1B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C341A"/>
    <w:rsid w:val="00104FB2"/>
    <w:rsid w:val="00172426"/>
    <w:rsid w:val="001C09C1"/>
    <w:rsid w:val="002062F2"/>
    <w:rsid w:val="00262ADD"/>
    <w:rsid w:val="00310E7A"/>
    <w:rsid w:val="0035428C"/>
    <w:rsid w:val="003A58EE"/>
    <w:rsid w:val="00505453"/>
    <w:rsid w:val="005B1762"/>
    <w:rsid w:val="00645212"/>
    <w:rsid w:val="00706299"/>
    <w:rsid w:val="00771084"/>
    <w:rsid w:val="007C2C53"/>
    <w:rsid w:val="008C237E"/>
    <w:rsid w:val="008C6CCB"/>
    <w:rsid w:val="009B325B"/>
    <w:rsid w:val="00AC571B"/>
    <w:rsid w:val="00BD001B"/>
    <w:rsid w:val="00C3579B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2020-06-23T02:19:00Z</dcterms:created>
  <dcterms:modified xsi:type="dcterms:W3CDTF">2020-06-23T05:53:00Z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