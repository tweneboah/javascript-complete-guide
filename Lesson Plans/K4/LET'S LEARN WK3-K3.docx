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2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0"/>
      </w:tblGrid>
      <w:tr w:rsidR="00AB600B" w14:paraId="06AC72BA" w14:textId="77777777" w:rsidTr="008000CB">
        <w:trPr>
          <w:trHeight w:val="1080"/>
        </w:trPr>
        <w:tc>
          <w:tcPr>
            <w:tcW w:w="9620" w:type="dxa"/>
          </w:tcPr>
          <w:p w14:paraId="27238AA8" w14:textId="1B341D7C" w:rsidR="00AB600B" w:rsidRPr="003A58EE" w:rsidRDefault="00664137" w:rsidP="008000CB">
            <w:pPr>
              <w:ind w:left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ENGLISH</w:t>
            </w:r>
            <w:r w:rsidR="00AB600B" w:rsidRPr="003A58EE">
              <w:rPr>
                <w:b/>
                <w:bCs/>
                <w:sz w:val="44"/>
                <w:szCs w:val="44"/>
              </w:rPr>
              <w:t xml:space="preserve"> – K</w:t>
            </w:r>
            <w:r>
              <w:rPr>
                <w:b/>
                <w:bCs/>
                <w:sz w:val="44"/>
                <w:szCs w:val="44"/>
              </w:rPr>
              <w:t>4</w:t>
            </w:r>
          </w:p>
          <w:p w14:paraId="198B0E33" w14:textId="71AABFDC" w:rsidR="00AB600B" w:rsidRPr="003A58EE" w:rsidRDefault="00664137" w:rsidP="008000CB">
            <w:pPr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3A58EE">
              <w:rPr>
                <w:b/>
                <w:bCs/>
                <w:sz w:val="40"/>
                <w:szCs w:val="40"/>
              </w:rPr>
              <w:t xml:space="preserve">JUNE </w:t>
            </w:r>
            <w:r>
              <w:rPr>
                <w:b/>
                <w:bCs/>
                <w:sz w:val="40"/>
                <w:szCs w:val="40"/>
              </w:rPr>
              <w:t>-</w:t>
            </w:r>
            <w:r w:rsidR="00AB600B">
              <w:rPr>
                <w:b/>
                <w:bCs/>
                <w:sz w:val="40"/>
                <w:szCs w:val="40"/>
              </w:rPr>
              <w:t xml:space="preserve"> SUMMARY</w:t>
            </w:r>
          </w:p>
        </w:tc>
      </w:tr>
      <w:tr w:rsidR="00AB600B" w14:paraId="1B80B7C6" w14:textId="77777777" w:rsidTr="008000CB">
        <w:trPr>
          <w:trHeight w:val="840"/>
        </w:trPr>
        <w:tc>
          <w:tcPr>
            <w:tcW w:w="9620" w:type="dxa"/>
          </w:tcPr>
          <w:p w14:paraId="20BA05E4" w14:textId="77777777" w:rsidR="00AB600B" w:rsidRPr="003A58EE" w:rsidRDefault="00AB600B" w:rsidP="008000CB">
            <w:pPr>
              <w:ind w:left="0"/>
              <w:jc w:val="center"/>
              <w:rPr>
                <w:sz w:val="44"/>
                <w:szCs w:val="44"/>
              </w:rPr>
            </w:pPr>
            <w:r w:rsidRPr="003A58EE">
              <w:rPr>
                <w:sz w:val="44"/>
                <w:szCs w:val="44"/>
              </w:rPr>
              <w:t>OBJECTVIES</w:t>
            </w:r>
          </w:p>
        </w:tc>
      </w:tr>
      <w:tr w:rsidR="00AB600B" w14:paraId="1B727B7C" w14:textId="77777777" w:rsidTr="008000CB">
        <w:trPr>
          <w:trHeight w:val="2720"/>
        </w:trPr>
        <w:tc>
          <w:tcPr>
            <w:tcW w:w="9620" w:type="dxa"/>
          </w:tcPr>
          <w:p w14:paraId="3416E665" w14:textId="6CD6A3D7" w:rsidR="00AB600B" w:rsidRDefault="00664137" w:rsidP="008000CB">
            <w:pPr>
              <w:ind w:left="0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 xml:space="preserve">Review: </w:t>
            </w:r>
          </w:p>
          <w:p w14:paraId="015859F5" w14:textId="734F20DE" w:rsidR="00664137" w:rsidRDefault="00664137" w:rsidP="00664137">
            <w:pPr>
              <w:pStyle w:val="ListParagraph"/>
              <w:numPr>
                <w:ilvl w:val="0"/>
                <w:numId w:val="9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Wake up, wake up chevady</w:t>
            </w:r>
          </w:p>
          <w:p w14:paraId="3DACD497" w14:textId="305D98E3" w:rsidR="00664137" w:rsidRPr="00664137" w:rsidRDefault="00664137" w:rsidP="00664137">
            <w:pPr>
              <w:pStyle w:val="ListParagraph"/>
              <w:numPr>
                <w:ilvl w:val="0"/>
                <w:numId w:val="9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days of the week</w:t>
            </w:r>
          </w:p>
          <w:p w14:paraId="6D9184C2" w14:textId="398258C7" w:rsidR="00AB600B" w:rsidRDefault="00AB600B" w:rsidP="008000CB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Father, mother, brother, sister</w:t>
            </w:r>
          </w:p>
          <w:p w14:paraId="01A8D333" w14:textId="77777777" w:rsidR="00AB600B" w:rsidRDefault="00DA6AD3" w:rsidP="00DA6AD3">
            <w:pPr>
              <w:pStyle w:val="ListParagrap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DA6A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Objectives</w:t>
            </w:r>
          </w:p>
          <w:p w14:paraId="23DCC40A" w14:textId="77777777" w:rsidR="00DA6AD3" w:rsidRDefault="00DA6AD3" w:rsidP="00DA6AD3">
            <w:pPr>
              <w:pStyle w:val="ListParagrap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Words:</w:t>
            </w:r>
          </w:p>
          <w:p w14:paraId="605DA02A" w14:textId="77777777" w:rsidR="00DA6AD3" w:rsidRPr="00DA6AD3" w:rsidRDefault="00DA6AD3" w:rsidP="00DA6AD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DA6AD3">
              <w:rPr>
                <w:rFonts w:ascii="Times New Roman" w:hAnsi="Times New Roman" w:cs="Times New Roman"/>
                <w:sz w:val="36"/>
                <w:szCs w:val="36"/>
              </w:rPr>
              <w:t>Spring</w:t>
            </w:r>
          </w:p>
          <w:p w14:paraId="3AD55EF7" w14:textId="77777777" w:rsidR="00DA6AD3" w:rsidRPr="00DA6AD3" w:rsidRDefault="00DA6AD3" w:rsidP="00DA6AD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DA6AD3">
              <w:rPr>
                <w:rFonts w:ascii="Times New Roman" w:hAnsi="Times New Roman" w:cs="Times New Roman"/>
                <w:sz w:val="36"/>
                <w:szCs w:val="36"/>
              </w:rPr>
              <w:t>Summer</w:t>
            </w:r>
          </w:p>
          <w:p w14:paraId="4FA3B237" w14:textId="77777777" w:rsidR="00DA6AD3" w:rsidRPr="00DA6AD3" w:rsidRDefault="00DA6AD3" w:rsidP="00DA6AD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DA6AD3">
              <w:rPr>
                <w:rFonts w:ascii="Times New Roman" w:hAnsi="Times New Roman" w:cs="Times New Roman"/>
                <w:sz w:val="36"/>
                <w:szCs w:val="36"/>
              </w:rPr>
              <w:t>Fall</w:t>
            </w:r>
          </w:p>
          <w:p w14:paraId="59A0637B" w14:textId="791558FF" w:rsidR="00DA6AD3" w:rsidRDefault="00DA6AD3" w:rsidP="00DA6AD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DA6AD3">
              <w:rPr>
                <w:rFonts w:ascii="Times New Roman" w:hAnsi="Times New Roman" w:cs="Times New Roman"/>
                <w:sz w:val="36"/>
                <w:szCs w:val="36"/>
              </w:rPr>
              <w:t>Winter</w:t>
            </w:r>
          </w:p>
          <w:p w14:paraId="43041D62" w14:textId="0FE7FE10" w:rsidR="00DA6AD3" w:rsidRDefault="00DA6AD3" w:rsidP="00DA6AD3">
            <w:pPr>
              <w:pStyle w:val="ListParagraph"/>
              <w:ind w:left="1440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20A6DE6" w14:textId="18C1AE79" w:rsidR="00DA6AD3" w:rsidRDefault="00DA6AD3" w:rsidP="00DA6AD3">
            <w:pPr>
              <w:pStyle w:val="ListParagraph"/>
              <w:ind w:lef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Sentences</w:t>
            </w:r>
          </w:p>
          <w:p w14:paraId="594F1818" w14:textId="0BDE973E" w:rsidR="00DA6AD3" w:rsidRDefault="00DA6AD3" w:rsidP="00DA6AD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What season do you like?</w:t>
            </w:r>
          </w:p>
          <w:p w14:paraId="755CE37C" w14:textId="700B5DC4" w:rsidR="00DA6AD3" w:rsidRDefault="00DA6AD3" w:rsidP="00DA6AD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 like winter</w:t>
            </w:r>
          </w:p>
          <w:p w14:paraId="7F1928A0" w14:textId="7808EAC7" w:rsidR="00DA6AD3" w:rsidRDefault="00DA6AD3" w:rsidP="00DA6AD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 like summer</w:t>
            </w:r>
          </w:p>
          <w:p w14:paraId="0923D420" w14:textId="358E1ABC" w:rsidR="00DA6AD3" w:rsidRDefault="00DA6AD3" w:rsidP="00DA6AD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 like Spring</w:t>
            </w:r>
          </w:p>
          <w:p w14:paraId="27A475E4" w14:textId="17EA7E12" w:rsidR="00DA6AD3" w:rsidRDefault="00DA6AD3" w:rsidP="00DA6AD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 like fall</w:t>
            </w:r>
          </w:p>
          <w:p w14:paraId="19F3433F" w14:textId="24677F09" w:rsidR="00DA6AD3" w:rsidRDefault="00DA6AD3" w:rsidP="00DA6AD3">
            <w:pPr>
              <w:pStyle w:val="ListParagraph"/>
              <w:ind w:left="2160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1814A1F" w14:textId="35BC7094" w:rsidR="00DA6AD3" w:rsidRDefault="00DA6AD3" w:rsidP="00DA6AD3">
            <w:pPr>
              <w:pStyle w:val="ListParagraph"/>
              <w:ind w:left="216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DA6A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OBJECTIVE 2</w:t>
            </w:r>
          </w:p>
          <w:p w14:paraId="1937A6D3" w14:textId="1562736F" w:rsidR="00DA6AD3" w:rsidRDefault="00DA6AD3" w:rsidP="00DA6AD3">
            <w:pPr>
              <w:pStyle w:val="ListParagraph"/>
              <w:ind w:left="216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Words/Sentences</w:t>
            </w:r>
          </w:p>
          <w:p w14:paraId="159CD211" w14:textId="7F27441B" w:rsidR="00DA6AD3" w:rsidRPr="00DA6AD3" w:rsidRDefault="00DA6AD3" w:rsidP="00DA6AD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 get dressed</w:t>
            </w:r>
          </w:p>
          <w:p w14:paraId="206CC329" w14:textId="57C53A7E" w:rsidR="00DA6AD3" w:rsidRPr="00DA6AD3" w:rsidRDefault="00DA6AD3" w:rsidP="00DA6AD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 brush my teeth</w:t>
            </w:r>
          </w:p>
          <w:p w14:paraId="4461CA77" w14:textId="40C576BA" w:rsidR="00DA6AD3" w:rsidRPr="00DA6AD3" w:rsidRDefault="00DA6AD3" w:rsidP="00DA6AD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I get up</w:t>
            </w:r>
          </w:p>
          <w:p w14:paraId="72689143" w14:textId="6E6F72F9" w:rsidR="00DA6AD3" w:rsidRPr="00DA6AD3" w:rsidRDefault="00DA6AD3" w:rsidP="00DA6AD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 go to bed</w:t>
            </w:r>
          </w:p>
          <w:p w14:paraId="449AA8FA" w14:textId="4C6A141E" w:rsidR="00DA6AD3" w:rsidRPr="00DA6AD3" w:rsidRDefault="00DA6AD3" w:rsidP="00DA6AD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 wash my face</w:t>
            </w:r>
          </w:p>
          <w:p w14:paraId="2243BB3B" w14:textId="6F8EF02A" w:rsidR="00DA6AD3" w:rsidRPr="00DA6AD3" w:rsidRDefault="00DA6AD3" w:rsidP="00DA6AD3">
            <w:pPr>
              <w:pStyle w:val="ListParagraph"/>
              <w:ind w:left="144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</w:tbl>
    <w:p w14:paraId="11F80E9B" w14:textId="77777777" w:rsidR="00AB600B" w:rsidRDefault="00AB600B" w:rsidP="00AB600B"/>
    <w:p w14:paraId="52E00070" w14:textId="77777777" w:rsidR="001C09C1" w:rsidRPr="00AB600B" w:rsidRDefault="001C09C1" w:rsidP="00AB600B"/>
    <w:sectPr w:rsidR="001C09C1" w:rsidRPr="00AB600B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9787F" w14:textId="77777777" w:rsidR="005C7F1A" w:rsidRDefault="005C7F1A">
      <w:pPr>
        <w:spacing w:after="0" w:line="240" w:lineRule="auto"/>
      </w:pPr>
      <w:r>
        <w:separator/>
      </w:r>
    </w:p>
    <w:p w14:paraId="59A0940D" w14:textId="77777777" w:rsidR="005C7F1A" w:rsidRDefault="005C7F1A"/>
  </w:endnote>
  <w:endnote w:type="continuationSeparator" w:id="0">
    <w:p w14:paraId="7A22B5FB" w14:textId="77777777" w:rsidR="005C7F1A" w:rsidRDefault="005C7F1A">
      <w:pPr>
        <w:spacing w:after="0" w:line="240" w:lineRule="auto"/>
      </w:pPr>
      <w:r>
        <w:continuationSeparator/>
      </w:r>
    </w:p>
    <w:p w14:paraId="20AC5DF1" w14:textId="77777777" w:rsidR="005C7F1A" w:rsidRDefault="005C7F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3347F" w14:textId="77777777"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4A807" w14:textId="77777777" w:rsidR="005C7F1A" w:rsidRDefault="005C7F1A">
      <w:pPr>
        <w:spacing w:after="0" w:line="240" w:lineRule="auto"/>
      </w:pPr>
      <w:r>
        <w:separator/>
      </w:r>
    </w:p>
    <w:p w14:paraId="6E0EE949" w14:textId="77777777" w:rsidR="005C7F1A" w:rsidRDefault="005C7F1A"/>
  </w:footnote>
  <w:footnote w:type="continuationSeparator" w:id="0">
    <w:p w14:paraId="3FF5F167" w14:textId="77777777" w:rsidR="005C7F1A" w:rsidRDefault="005C7F1A">
      <w:pPr>
        <w:spacing w:after="0" w:line="240" w:lineRule="auto"/>
      </w:pPr>
      <w:r>
        <w:continuationSeparator/>
      </w:r>
    </w:p>
    <w:p w14:paraId="593AE577" w14:textId="77777777" w:rsidR="005C7F1A" w:rsidRDefault="005C7F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32C4"/>
    <w:multiLevelType w:val="hybridMultilevel"/>
    <w:tmpl w:val="9C3E8A8E"/>
    <w:lvl w:ilvl="0" w:tplc="0809000F">
      <w:start w:val="1"/>
      <w:numFmt w:val="decimal"/>
      <w:lvlText w:val="%1."/>
      <w:lvlJc w:val="left"/>
      <w:pPr>
        <w:ind w:left="2120" w:hanging="360"/>
      </w:pPr>
    </w:lvl>
    <w:lvl w:ilvl="1" w:tplc="08090019" w:tentative="1">
      <w:start w:val="1"/>
      <w:numFmt w:val="lowerLetter"/>
      <w:lvlText w:val="%2."/>
      <w:lvlJc w:val="left"/>
      <w:pPr>
        <w:ind w:left="2840" w:hanging="360"/>
      </w:pPr>
    </w:lvl>
    <w:lvl w:ilvl="2" w:tplc="0809001B" w:tentative="1">
      <w:start w:val="1"/>
      <w:numFmt w:val="lowerRoman"/>
      <w:lvlText w:val="%3."/>
      <w:lvlJc w:val="right"/>
      <w:pPr>
        <w:ind w:left="3560" w:hanging="180"/>
      </w:pPr>
    </w:lvl>
    <w:lvl w:ilvl="3" w:tplc="0809000F" w:tentative="1">
      <w:start w:val="1"/>
      <w:numFmt w:val="decimal"/>
      <w:lvlText w:val="%4."/>
      <w:lvlJc w:val="left"/>
      <w:pPr>
        <w:ind w:left="4280" w:hanging="360"/>
      </w:pPr>
    </w:lvl>
    <w:lvl w:ilvl="4" w:tplc="08090019" w:tentative="1">
      <w:start w:val="1"/>
      <w:numFmt w:val="lowerLetter"/>
      <w:lvlText w:val="%5."/>
      <w:lvlJc w:val="left"/>
      <w:pPr>
        <w:ind w:left="5000" w:hanging="360"/>
      </w:pPr>
    </w:lvl>
    <w:lvl w:ilvl="5" w:tplc="0809001B" w:tentative="1">
      <w:start w:val="1"/>
      <w:numFmt w:val="lowerRoman"/>
      <w:lvlText w:val="%6."/>
      <w:lvlJc w:val="right"/>
      <w:pPr>
        <w:ind w:left="5720" w:hanging="180"/>
      </w:pPr>
    </w:lvl>
    <w:lvl w:ilvl="6" w:tplc="0809000F" w:tentative="1">
      <w:start w:val="1"/>
      <w:numFmt w:val="decimal"/>
      <w:lvlText w:val="%7."/>
      <w:lvlJc w:val="left"/>
      <w:pPr>
        <w:ind w:left="6440" w:hanging="360"/>
      </w:pPr>
    </w:lvl>
    <w:lvl w:ilvl="7" w:tplc="08090019" w:tentative="1">
      <w:start w:val="1"/>
      <w:numFmt w:val="lowerLetter"/>
      <w:lvlText w:val="%8."/>
      <w:lvlJc w:val="left"/>
      <w:pPr>
        <w:ind w:left="7160" w:hanging="360"/>
      </w:pPr>
    </w:lvl>
    <w:lvl w:ilvl="8" w:tplc="080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1" w15:restartNumberingAfterBreak="0">
    <w:nsid w:val="07903D71"/>
    <w:multiLevelType w:val="hybridMultilevel"/>
    <w:tmpl w:val="A68CD1E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F362F29"/>
    <w:multiLevelType w:val="hybridMultilevel"/>
    <w:tmpl w:val="DACEC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A1D93"/>
    <w:multiLevelType w:val="hybridMultilevel"/>
    <w:tmpl w:val="A84E5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34D22"/>
    <w:multiLevelType w:val="hybridMultilevel"/>
    <w:tmpl w:val="C10A2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F0104"/>
    <w:multiLevelType w:val="hybridMultilevel"/>
    <w:tmpl w:val="2D22D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7" w15:restartNumberingAfterBreak="0">
    <w:nsid w:val="60AF5A0A"/>
    <w:multiLevelType w:val="hybridMultilevel"/>
    <w:tmpl w:val="D1B00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870B4"/>
    <w:multiLevelType w:val="hybridMultilevel"/>
    <w:tmpl w:val="78663E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7946F4"/>
    <w:multiLevelType w:val="hybridMultilevel"/>
    <w:tmpl w:val="710E9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473F2"/>
    <w:multiLevelType w:val="hybridMultilevel"/>
    <w:tmpl w:val="99B66104"/>
    <w:lvl w:ilvl="0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0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EE"/>
    <w:rsid w:val="0000780E"/>
    <w:rsid w:val="000B18BB"/>
    <w:rsid w:val="000C341A"/>
    <w:rsid w:val="00104FB2"/>
    <w:rsid w:val="00165258"/>
    <w:rsid w:val="00167613"/>
    <w:rsid w:val="00172426"/>
    <w:rsid w:val="001C09C1"/>
    <w:rsid w:val="001C2268"/>
    <w:rsid w:val="001F7CFF"/>
    <w:rsid w:val="002062F2"/>
    <w:rsid w:val="00210EED"/>
    <w:rsid w:val="002235E0"/>
    <w:rsid w:val="002F549F"/>
    <w:rsid w:val="00310E7A"/>
    <w:rsid w:val="0035428C"/>
    <w:rsid w:val="003A58EE"/>
    <w:rsid w:val="00505453"/>
    <w:rsid w:val="005B1762"/>
    <w:rsid w:val="005B4EDA"/>
    <w:rsid w:val="005C7F1A"/>
    <w:rsid w:val="00645212"/>
    <w:rsid w:val="00664137"/>
    <w:rsid w:val="00706299"/>
    <w:rsid w:val="00771084"/>
    <w:rsid w:val="007C2C53"/>
    <w:rsid w:val="007E08C0"/>
    <w:rsid w:val="0083451C"/>
    <w:rsid w:val="008C237E"/>
    <w:rsid w:val="008C6CCB"/>
    <w:rsid w:val="009966EB"/>
    <w:rsid w:val="009B325B"/>
    <w:rsid w:val="009D0BC2"/>
    <w:rsid w:val="00AB600B"/>
    <w:rsid w:val="00AC571B"/>
    <w:rsid w:val="00C3579B"/>
    <w:rsid w:val="00C4542A"/>
    <w:rsid w:val="00D07C60"/>
    <w:rsid w:val="00D26914"/>
    <w:rsid w:val="00D464AB"/>
    <w:rsid w:val="00DA6AD3"/>
    <w:rsid w:val="00E34D79"/>
    <w:rsid w:val="00EF23D1"/>
    <w:rsid w:val="00F01D62"/>
    <w:rsid w:val="00F824FD"/>
    <w:rsid w:val="00F871B4"/>
    <w:rsid w:val="00FF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BA83"/>
  <w15:chartTrackingRefBased/>
  <w15:docId w15:val="{5C7BF220-9CC0-8A42-84D3-EA68A2BD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00B"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505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mmanuel/Library/Containers/com.microsoft.Word/Data/Library/Application%20Support/Microsoft/Office/16.0/DTS/en-GB%7b94E98AB2-55B2-B04D-9641-6924BB4FFDF5%7d/%7b404048C1-88E8-824E-AA1D-63B37A104145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{404048C1-88E8-824E-AA1D-63B37A104145}tf10002082.dotx</Template>
  <TotalTime>107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2020-06-23T02:19:00Z</dcterms:created>
  <dcterms:modified xsi:type="dcterms:W3CDTF">2020-06-28T09:15:00Z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