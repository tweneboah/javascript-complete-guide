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2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20"/>
      </w:tblGrid>
      <w:tr w:rsidR="003A58EE" w14:paraId="765CFEB3" w14:textId="77777777" w:rsidTr="003A58EE">
        <w:trPr>
          <w:trHeight w:val="1080"/>
        </w:trPr>
        <w:tc>
          <w:tcPr>
            <w:tcW w:w="9620" w:type="dxa"/>
          </w:tcPr>
          <w:p w14:paraId="79832E9D" w14:textId="3F68F3B2" w:rsidR="003A58EE" w:rsidRPr="003A58EE" w:rsidRDefault="00F01D62" w:rsidP="003A58EE">
            <w:pPr>
              <w:ind w:left="0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LET’S LEARN</w:t>
            </w:r>
            <w:r w:rsidR="003A58EE" w:rsidRPr="003A58EE">
              <w:rPr>
                <w:b/>
                <w:bCs/>
                <w:sz w:val="44"/>
                <w:szCs w:val="44"/>
              </w:rPr>
              <w:t xml:space="preserve"> – K</w:t>
            </w:r>
            <w:r w:rsidR="009D0BC2">
              <w:rPr>
                <w:b/>
                <w:bCs/>
                <w:sz w:val="44"/>
                <w:szCs w:val="44"/>
              </w:rPr>
              <w:t>3</w:t>
            </w:r>
          </w:p>
          <w:p w14:paraId="38A03D50" w14:textId="3CDC6EF4" w:rsidR="003A58EE" w:rsidRPr="003A58EE" w:rsidRDefault="003A58EE" w:rsidP="003A58EE">
            <w:pPr>
              <w:ind w:left="0"/>
              <w:jc w:val="center"/>
              <w:rPr>
                <w:b/>
                <w:bCs/>
                <w:sz w:val="40"/>
                <w:szCs w:val="40"/>
              </w:rPr>
            </w:pPr>
            <w:r w:rsidRPr="003A58EE">
              <w:rPr>
                <w:b/>
                <w:bCs/>
                <w:sz w:val="40"/>
                <w:szCs w:val="40"/>
              </w:rPr>
              <w:t xml:space="preserve">JUNE – WEEK </w:t>
            </w:r>
            <w:r w:rsidR="009D0BC2">
              <w:rPr>
                <w:b/>
                <w:bCs/>
                <w:sz w:val="40"/>
                <w:szCs w:val="40"/>
              </w:rPr>
              <w:t>1</w:t>
            </w:r>
            <w:r w:rsidR="00706299">
              <w:rPr>
                <w:b/>
                <w:bCs/>
                <w:sz w:val="40"/>
                <w:szCs w:val="40"/>
              </w:rPr>
              <w:t xml:space="preserve"> - SUMMARY</w:t>
            </w:r>
          </w:p>
        </w:tc>
      </w:tr>
      <w:tr w:rsidR="003A58EE" w14:paraId="79B96624" w14:textId="77777777" w:rsidTr="003A58EE">
        <w:trPr>
          <w:trHeight w:val="840"/>
        </w:trPr>
        <w:tc>
          <w:tcPr>
            <w:tcW w:w="9620" w:type="dxa"/>
          </w:tcPr>
          <w:p w14:paraId="68A414A8" w14:textId="77777777" w:rsidR="003A58EE" w:rsidRPr="003A58EE" w:rsidRDefault="003A58EE" w:rsidP="003A58EE">
            <w:pPr>
              <w:ind w:left="0"/>
              <w:jc w:val="center"/>
              <w:rPr>
                <w:sz w:val="44"/>
                <w:szCs w:val="44"/>
              </w:rPr>
            </w:pPr>
            <w:r w:rsidRPr="003A58EE">
              <w:rPr>
                <w:sz w:val="44"/>
                <w:szCs w:val="44"/>
              </w:rPr>
              <w:t>OBJECTVIES</w:t>
            </w:r>
          </w:p>
        </w:tc>
      </w:tr>
      <w:tr w:rsidR="003A58EE" w14:paraId="04A541F5" w14:textId="77777777" w:rsidTr="003A58EE">
        <w:trPr>
          <w:trHeight w:val="2720"/>
        </w:trPr>
        <w:tc>
          <w:tcPr>
            <w:tcW w:w="9620" w:type="dxa"/>
          </w:tcPr>
          <w:p w14:paraId="539EB381" w14:textId="350744AE" w:rsidR="00AC571B" w:rsidRPr="00167613" w:rsidRDefault="00AC571B" w:rsidP="00AC571B">
            <w:pPr>
              <w:ind w:left="0"/>
              <w:rPr>
                <w:sz w:val="40"/>
                <w:szCs w:val="40"/>
                <w:u w:val="single"/>
              </w:rPr>
            </w:pPr>
            <w:r w:rsidRPr="00167613">
              <w:rPr>
                <w:sz w:val="40"/>
                <w:szCs w:val="40"/>
                <w:u w:val="single"/>
              </w:rPr>
              <w:t>Words:</w:t>
            </w:r>
            <w:r w:rsidR="00D26914">
              <w:rPr>
                <w:sz w:val="40"/>
                <w:szCs w:val="40"/>
                <w:u w:val="single"/>
              </w:rPr>
              <w:t xml:space="preserve"> page (4)</w:t>
            </w:r>
          </w:p>
          <w:p w14:paraId="0A5935DB" w14:textId="0C090BF1" w:rsidR="003A58EE" w:rsidRDefault="00F01D62" w:rsidP="003A58EE">
            <w:pPr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Boy, Girl, Student, Teacher</w:t>
            </w:r>
            <w:r w:rsidR="005B4EDA">
              <w:rPr>
                <w:rFonts w:ascii="Times New Roman" w:hAnsi="Times New Roman" w:cs="Times New Roman"/>
                <w:sz w:val="36"/>
                <w:szCs w:val="36"/>
              </w:rPr>
              <w:t>, You, I</w:t>
            </w:r>
          </w:p>
          <w:p w14:paraId="39337AEA" w14:textId="77777777" w:rsidR="00D26914" w:rsidRPr="00167613" w:rsidRDefault="00D26914" w:rsidP="00D26914">
            <w:pPr>
              <w:ind w:left="0"/>
              <w:rPr>
                <w:sz w:val="40"/>
                <w:szCs w:val="40"/>
                <w:u w:val="single"/>
              </w:rPr>
            </w:pPr>
            <w:r w:rsidRPr="00D26914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  <w:t>Point and say</w:t>
            </w:r>
            <w:r w:rsidR="00E34D79" w:rsidRPr="00D26914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  <w:t xml:space="preserve">: </w:t>
            </w:r>
            <w:r w:rsidRPr="00D26914">
              <w:rPr>
                <w:b/>
                <w:bCs/>
                <w:sz w:val="40"/>
                <w:szCs w:val="40"/>
                <w:u w:val="single"/>
              </w:rPr>
              <w:t>page</w:t>
            </w:r>
            <w:r>
              <w:rPr>
                <w:sz w:val="40"/>
                <w:szCs w:val="40"/>
                <w:u w:val="single"/>
              </w:rPr>
              <w:t xml:space="preserve"> (4)</w:t>
            </w:r>
          </w:p>
          <w:p w14:paraId="559FD1B1" w14:textId="10525845" w:rsidR="00E34D79" w:rsidRDefault="00D26914" w:rsidP="00E34D79">
            <w:pPr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The objective is to allow the students to be able to identify boy, girl, teacher, student in the picture</w:t>
            </w:r>
          </w:p>
          <w:p w14:paraId="4211071D" w14:textId="278C6658" w:rsidR="00D26914" w:rsidRDefault="00D26914" w:rsidP="00E34D79">
            <w:pPr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03EFCAF" w14:textId="05BE8088" w:rsidR="00D26914" w:rsidRDefault="00D26914" w:rsidP="00E34D79">
            <w:pPr>
              <w:ind w:left="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D2691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Listen and Repeat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:</w:t>
            </w:r>
          </w:p>
          <w:p w14:paraId="7855A6C9" w14:textId="77777777" w:rsidR="00D26914" w:rsidRPr="00D26914" w:rsidRDefault="00D26914" w:rsidP="00E34D79">
            <w:pPr>
              <w:ind w:left="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 w14:paraId="0A53FD01" w14:textId="77777777" w:rsidR="009D0BC2" w:rsidRDefault="00D26914" w:rsidP="00D2691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 am a boy</w:t>
            </w:r>
          </w:p>
          <w:p w14:paraId="2CCA0726" w14:textId="77777777" w:rsidR="00D26914" w:rsidRDefault="00D26914" w:rsidP="00D2691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You are a girl</w:t>
            </w:r>
          </w:p>
          <w:p w14:paraId="2C282E61" w14:textId="77777777" w:rsidR="005B4EDA" w:rsidRDefault="005B4EDA" w:rsidP="00D2691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 am a teacher</w:t>
            </w:r>
          </w:p>
          <w:p w14:paraId="573C65F1" w14:textId="77777777" w:rsidR="005B4EDA" w:rsidRDefault="005B4EDA" w:rsidP="00D2691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You are a student</w:t>
            </w:r>
          </w:p>
          <w:p w14:paraId="126FB9EB" w14:textId="77777777" w:rsidR="005B4EDA" w:rsidRDefault="005B4EDA" w:rsidP="00D2691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 am a girl</w:t>
            </w:r>
          </w:p>
          <w:p w14:paraId="7584D9D2" w14:textId="6C56EA8B" w:rsidR="005B4EDA" w:rsidRPr="00D26914" w:rsidRDefault="005B4EDA" w:rsidP="00D2691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You are a boy</w:t>
            </w:r>
          </w:p>
        </w:tc>
      </w:tr>
    </w:tbl>
    <w:p w14:paraId="52E00070" w14:textId="77777777" w:rsidR="001C09C1" w:rsidRDefault="001C09C1"/>
    <w:sectPr w:rsidR="001C09C1">
      <w:footerReference w:type="default" r:id="rId7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99E3A" w14:textId="77777777" w:rsidR="007E08C0" w:rsidRDefault="007E08C0">
      <w:pPr>
        <w:spacing w:after="0" w:line="240" w:lineRule="auto"/>
      </w:pPr>
      <w:r>
        <w:separator/>
      </w:r>
    </w:p>
    <w:p w14:paraId="3247F568" w14:textId="77777777" w:rsidR="007E08C0" w:rsidRDefault="007E08C0"/>
  </w:endnote>
  <w:endnote w:type="continuationSeparator" w:id="0">
    <w:p w14:paraId="10848A42" w14:textId="77777777" w:rsidR="007E08C0" w:rsidRDefault="007E08C0">
      <w:pPr>
        <w:spacing w:after="0" w:line="240" w:lineRule="auto"/>
      </w:pPr>
      <w:r>
        <w:continuationSeparator/>
      </w:r>
    </w:p>
    <w:p w14:paraId="47B8C451" w14:textId="77777777" w:rsidR="007E08C0" w:rsidRDefault="007E08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3347F" w14:textId="77777777" w:rsidR="001C09C1" w:rsidRDefault="008C237E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7830F" w14:textId="77777777" w:rsidR="007E08C0" w:rsidRDefault="007E08C0">
      <w:pPr>
        <w:spacing w:after="0" w:line="240" w:lineRule="auto"/>
      </w:pPr>
      <w:r>
        <w:separator/>
      </w:r>
    </w:p>
    <w:p w14:paraId="072BBAEF" w14:textId="77777777" w:rsidR="007E08C0" w:rsidRDefault="007E08C0"/>
  </w:footnote>
  <w:footnote w:type="continuationSeparator" w:id="0">
    <w:p w14:paraId="5C8D5573" w14:textId="77777777" w:rsidR="007E08C0" w:rsidRDefault="007E08C0">
      <w:pPr>
        <w:spacing w:after="0" w:line="240" w:lineRule="auto"/>
      </w:pPr>
      <w:r>
        <w:continuationSeparator/>
      </w:r>
    </w:p>
    <w:p w14:paraId="3513F9D7" w14:textId="77777777" w:rsidR="007E08C0" w:rsidRDefault="007E08C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432C4"/>
    <w:multiLevelType w:val="hybridMultilevel"/>
    <w:tmpl w:val="9C3E8A8E"/>
    <w:lvl w:ilvl="0" w:tplc="0809000F">
      <w:start w:val="1"/>
      <w:numFmt w:val="decimal"/>
      <w:lvlText w:val="%1."/>
      <w:lvlJc w:val="left"/>
      <w:pPr>
        <w:ind w:left="2120" w:hanging="360"/>
      </w:pPr>
    </w:lvl>
    <w:lvl w:ilvl="1" w:tplc="08090019" w:tentative="1">
      <w:start w:val="1"/>
      <w:numFmt w:val="lowerLetter"/>
      <w:lvlText w:val="%2."/>
      <w:lvlJc w:val="left"/>
      <w:pPr>
        <w:ind w:left="2840" w:hanging="360"/>
      </w:pPr>
    </w:lvl>
    <w:lvl w:ilvl="2" w:tplc="0809001B" w:tentative="1">
      <w:start w:val="1"/>
      <w:numFmt w:val="lowerRoman"/>
      <w:lvlText w:val="%3."/>
      <w:lvlJc w:val="right"/>
      <w:pPr>
        <w:ind w:left="3560" w:hanging="180"/>
      </w:pPr>
    </w:lvl>
    <w:lvl w:ilvl="3" w:tplc="0809000F" w:tentative="1">
      <w:start w:val="1"/>
      <w:numFmt w:val="decimal"/>
      <w:lvlText w:val="%4."/>
      <w:lvlJc w:val="left"/>
      <w:pPr>
        <w:ind w:left="4280" w:hanging="360"/>
      </w:pPr>
    </w:lvl>
    <w:lvl w:ilvl="4" w:tplc="08090019" w:tentative="1">
      <w:start w:val="1"/>
      <w:numFmt w:val="lowerLetter"/>
      <w:lvlText w:val="%5."/>
      <w:lvlJc w:val="left"/>
      <w:pPr>
        <w:ind w:left="5000" w:hanging="360"/>
      </w:pPr>
    </w:lvl>
    <w:lvl w:ilvl="5" w:tplc="0809001B" w:tentative="1">
      <w:start w:val="1"/>
      <w:numFmt w:val="lowerRoman"/>
      <w:lvlText w:val="%6."/>
      <w:lvlJc w:val="right"/>
      <w:pPr>
        <w:ind w:left="5720" w:hanging="180"/>
      </w:pPr>
    </w:lvl>
    <w:lvl w:ilvl="6" w:tplc="0809000F" w:tentative="1">
      <w:start w:val="1"/>
      <w:numFmt w:val="decimal"/>
      <w:lvlText w:val="%7."/>
      <w:lvlJc w:val="left"/>
      <w:pPr>
        <w:ind w:left="6440" w:hanging="360"/>
      </w:pPr>
    </w:lvl>
    <w:lvl w:ilvl="7" w:tplc="08090019" w:tentative="1">
      <w:start w:val="1"/>
      <w:numFmt w:val="lowerLetter"/>
      <w:lvlText w:val="%8."/>
      <w:lvlJc w:val="left"/>
      <w:pPr>
        <w:ind w:left="7160" w:hanging="360"/>
      </w:pPr>
    </w:lvl>
    <w:lvl w:ilvl="8" w:tplc="0809001B" w:tentative="1">
      <w:start w:val="1"/>
      <w:numFmt w:val="lowerRoman"/>
      <w:lvlText w:val="%9."/>
      <w:lvlJc w:val="right"/>
      <w:pPr>
        <w:ind w:left="7880" w:hanging="180"/>
      </w:pPr>
    </w:lvl>
  </w:abstractNum>
  <w:abstractNum w:abstractNumId="1" w15:restartNumberingAfterBreak="0">
    <w:nsid w:val="0F362F29"/>
    <w:multiLevelType w:val="hybridMultilevel"/>
    <w:tmpl w:val="DACEC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3" w15:restartNumberingAfterBreak="0">
    <w:nsid w:val="60AF5A0A"/>
    <w:multiLevelType w:val="hybridMultilevel"/>
    <w:tmpl w:val="D1B00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473F2"/>
    <w:multiLevelType w:val="hybridMultilevel"/>
    <w:tmpl w:val="99B66104"/>
    <w:lvl w:ilvl="0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EE"/>
    <w:rsid w:val="000C341A"/>
    <w:rsid w:val="00104FB2"/>
    <w:rsid w:val="00167613"/>
    <w:rsid w:val="00172426"/>
    <w:rsid w:val="001C09C1"/>
    <w:rsid w:val="001F7CFF"/>
    <w:rsid w:val="002062F2"/>
    <w:rsid w:val="00210EED"/>
    <w:rsid w:val="002235E0"/>
    <w:rsid w:val="002F549F"/>
    <w:rsid w:val="00310E7A"/>
    <w:rsid w:val="0035428C"/>
    <w:rsid w:val="003A58EE"/>
    <w:rsid w:val="00505453"/>
    <w:rsid w:val="005B1762"/>
    <w:rsid w:val="005B4EDA"/>
    <w:rsid w:val="00645212"/>
    <w:rsid w:val="00706299"/>
    <w:rsid w:val="00771084"/>
    <w:rsid w:val="007C2C53"/>
    <w:rsid w:val="007E08C0"/>
    <w:rsid w:val="008C237E"/>
    <w:rsid w:val="008C6CCB"/>
    <w:rsid w:val="009966EB"/>
    <w:rsid w:val="009B325B"/>
    <w:rsid w:val="009D0BC2"/>
    <w:rsid w:val="00AC571B"/>
    <w:rsid w:val="00C3579B"/>
    <w:rsid w:val="00D26914"/>
    <w:rsid w:val="00D464AB"/>
    <w:rsid w:val="00E34D79"/>
    <w:rsid w:val="00EF23D1"/>
    <w:rsid w:val="00F01D62"/>
    <w:rsid w:val="00F824FD"/>
    <w:rsid w:val="00FF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BA83"/>
  <w15:chartTrackingRefBased/>
  <w15:docId w15:val="{5C7BF220-9CC0-8A42-84D3-EA68A2BD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505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mmanuel/Library/Containers/com.microsoft.Word/Data/Library/Application%20Support/Microsoft/Office/16.0/DTS/en-GB%7b94E98AB2-55B2-B04D-9641-6924BB4FFDF5%7d/%7b404048C1-88E8-824E-AA1D-63B37A104145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{404048C1-88E8-824E-AA1D-63B37A104145}tf10002082.dotx</Template>
  <TotalTime>80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2020-06-23T02:19:00Z</dcterms:created>
  <dcterms:modified xsi:type="dcterms:W3CDTF">2020-06-28T08:20:00Z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