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AB600B" w14:paraId="06AC72BA" w14:textId="77777777" w:rsidTr="008000CB">
        <w:trPr>
          <w:trHeight w:val="1080"/>
        </w:trPr>
        <w:tc>
          <w:tcPr>
            <w:tcW w:w="9620" w:type="dxa"/>
          </w:tcPr>
          <w:p w14:paraId="27238AA8" w14:textId="77777777" w:rsidR="00AB600B" w:rsidRPr="003A58EE" w:rsidRDefault="00AB600B" w:rsidP="008000CB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LET’S LEARN</w:t>
            </w:r>
            <w:r w:rsidRPr="003A58EE">
              <w:rPr>
                <w:b/>
                <w:bCs/>
                <w:sz w:val="44"/>
                <w:szCs w:val="44"/>
              </w:rPr>
              <w:t xml:space="preserve"> – K</w:t>
            </w:r>
            <w:r>
              <w:rPr>
                <w:b/>
                <w:bCs/>
                <w:sz w:val="44"/>
                <w:szCs w:val="44"/>
              </w:rPr>
              <w:t>3</w:t>
            </w:r>
          </w:p>
          <w:p w14:paraId="198B0E33" w14:textId="3D626282" w:rsidR="00AB600B" w:rsidRPr="003A58EE" w:rsidRDefault="00AB600B" w:rsidP="008000CB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>
              <w:rPr>
                <w:b/>
                <w:bCs/>
                <w:sz w:val="40"/>
                <w:szCs w:val="40"/>
              </w:rPr>
              <w:t>3</w:t>
            </w:r>
            <w:r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AB600B" w14:paraId="1B80B7C6" w14:textId="77777777" w:rsidTr="008000CB">
        <w:trPr>
          <w:trHeight w:val="840"/>
        </w:trPr>
        <w:tc>
          <w:tcPr>
            <w:tcW w:w="9620" w:type="dxa"/>
          </w:tcPr>
          <w:p w14:paraId="20BA05E4" w14:textId="77777777" w:rsidR="00AB600B" w:rsidRPr="003A58EE" w:rsidRDefault="00AB600B" w:rsidP="008000CB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AB600B" w14:paraId="1B727B7C" w14:textId="77777777" w:rsidTr="008000CB">
        <w:trPr>
          <w:trHeight w:val="2720"/>
        </w:trPr>
        <w:tc>
          <w:tcPr>
            <w:tcW w:w="9620" w:type="dxa"/>
          </w:tcPr>
          <w:p w14:paraId="3416E665" w14:textId="7AF53968" w:rsidR="00AB600B" w:rsidRPr="00167613" w:rsidRDefault="00AB600B" w:rsidP="008000CB">
            <w:pPr>
              <w:ind w:left="0"/>
              <w:rPr>
                <w:sz w:val="40"/>
                <w:szCs w:val="40"/>
                <w:u w:val="single"/>
              </w:rPr>
            </w:pPr>
            <w:r w:rsidRPr="00167613">
              <w:rPr>
                <w:sz w:val="40"/>
                <w:szCs w:val="40"/>
                <w:u w:val="single"/>
              </w:rPr>
              <w:t>Words:</w:t>
            </w:r>
            <w:r>
              <w:rPr>
                <w:sz w:val="40"/>
                <w:szCs w:val="40"/>
                <w:u w:val="single"/>
              </w:rPr>
              <w:t xml:space="preserve"> page (</w:t>
            </w:r>
            <w:r>
              <w:rPr>
                <w:sz w:val="40"/>
                <w:szCs w:val="40"/>
                <w:u w:val="single"/>
              </w:rPr>
              <w:t>8</w:t>
            </w:r>
            <w:r>
              <w:rPr>
                <w:sz w:val="40"/>
                <w:szCs w:val="40"/>
                <w:u w:val="single"/>
              </w:rPr>
              <w:t>)</w:t>
            </w:r>
          </w:p>
          <w:p w14:paraId="6D9184C2" w14:textId="398258C7" w:rsidR="00AB600B" w:rsidRDefault="00AB600B" w:rsidP="008000CB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Father, mother, brother, sister</w:t>
            </w:r>
          </w:p>
          <w:p w14:paraId="029EFF0A" w14:textId="4F6CE52E" w:rsidR="00AB600B" w:rsidRPr="00167613" w:rsidRDefault="00AB600B" w:rsidP="008000CB">
            <w:pPr>
              <w:ind w:left="0"/>
              <w:rPr>
                <w:sz w:val="40"/>
                <w:szCs w:val="40"/>
                <w:u w:val="single"/>
              </w:rPr>
            </w:pPr>
            <w:r w:rsidRPr="00D26914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 xml:space="preserve">Point and say: </w:t>
            </w:r>
            <w:r w:rsidRPr="00D26914">
              <w:rPr>
                <w:b/>
                <w:bCs/>
                <w:sz w:val="40"/>
                <w:szCs w:val="40"/>
                <w:u w:val="single"/>
              </w:rPr>
              <w:t>page</w:t>
            </w:r>
            <w:r>
              <w:rPr>
                <w:sz w:val="40"/>
                <w:szCs w:val="40"/>
                <w:u w:val="single"/>
              </w:rPr>
              <w:t xml:space="preserve"> (</w:t>
            </w:r>
            <w:r>
              <w:rPr>
                <w:sz w:val="40"/>
                <w:szCs w:val="40"/>
                <w:u w:val="single"/>
              </w:rPr>
              <w:t>8</w:t>
            </w:r>
            <w:r>
              <w:rPr>
                <w:sz w:val="40"/>
                <w:szCs w:val="40"/>
                <w:u w:val="single"/>
              </w:rPr>
              <w:t>)</w:t>
            </w:r>
          </w:p>
          <w:p w14:paraId="3E65F084" w14:textId="7B008552" w:rsidR="00AB600B" w:rsidRDefault="00AB600B" w:rsidP="0000780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objective is to allow the students to be able to identify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Father, mother, brother, sister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in the picture</w:t>
            </w:r>
          </w:p>
          <w:p w14:paraId="67C8D935" w14:textId="77777777" w:rsidR="00AB600B" w:rsidRDefault="00AB600B" w:rsidP="008000CB">
            <w:pPr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2691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Listen and Repeat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</w:p>
          <w:p w14:paraId="1F41BD9E" w14:textId="77777777" w:rsidR="00AB600B" w:rsidRPr="00D26914" w:rsidRDefault="00AB600B" w:rsidP="008000CB">
            <w:pPr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680FB91E" w14:textId="77777777" w:rsidR="00AB600B" w:rsidRDefault="00AB600B" w:rsidP="00AB60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 is my father</w:t>
            </w:r>
          </w:p>
          <w:p w14:paraId="328EB2DA" w14:textId="77777777" w:rsidR="00AB600B" w:rsidRDefault="00AB600B" w:rsidP="00AB60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She is my mother</w:t>
            </w:r>
          </w:p>
          <w:p w14:paraId="69B257F9" w14:textId="77777777" w:rsidR="00AB600B" w:rsidRDefault="00AB600B" w:rsidP="00AB60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She is my sister</w:t>
            </w:r>
          </w:p>
          <w:p w14:paraId="2243BB3B" w14:textId="4CE144C8" w:rsidR="00AB600B" w:rsidRPr="00D26914" w:rsidRDefault="00AB600B" w:rsidP="00AB60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 is my brother</w:t>
            </w:r>
          </w:p>
        </w:tc>
      </w:tr>
    </w:tbl>
    <w:p w14:paraId="11F80E9B" w14:textId="77777777" w:rsidR="00AB600B" w:rsidRDefault="00AB600B" w:rsidP="00AB600B"/>
    <w:p w14:paraId="52E00070" w14:textId="77777777" w:rsidR="001C09C1" w:rsidRPr="00AB600B" w:rsidRDefault="001C09C1" w:rsidP="00AB600B"/>
    <w:sectPr w:rsidR="001C09C1" w:rsidRPr="00AB600B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52BDE" w14:textId="77777777" w:rsidR="00165258" w:rsidRDefault="00165258">
      <w:pPr>
        <w:spacing w:after="0" w:line="240" w:lineRule="auto"/>
      </w:pPr>
      <w:r>
        <w:separator/>
      </w:r>
    </w:p>
    <w:p w14:paraId="5D50C4FB" w14:textId="77777777" w:rsidR="00165258" w:rsidRDefault="00165258"/>
  </w:endnote>
  <w:endnote w:type="continuationSeparator" w:id="0">
    <w:p w14:paraId="1AE5D9F5" w14:textId="77777777" w:rsidR="00165258" w:rsidRDefault="00165258">
      <w:pPr>
        <w:spacing w:after="0" w:line="240" w:lineRule="auto"/>
      </w:pPr>
      <w:r>
        <w:continuationSeparator/>
      </w:r>
    </w:p>
    <w:p w14:paraId="7EE7555B" w14:textId="77777777" w:rsidR="00165258" w:rsidRDefault="00165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ABD46" w14:textId="77777777" w:rsidR="00165258" w:rsidRDefault="00165258">
      <w:pPr>
        <w:spacing w:after="0" w:line="240" w:lineRule="auto"/>
      </w:pPr>
      <w:r>
        <w:separator/>
      </w:r>
    </w:p>
    <w:p w14:paraId="66DC12B3" w14:textId="77777777" w:rsidR="00165258" w:rsidRDefault="00165258"/>
  </w:footnote>
  <w:footnote w:type="continuationSeparator" w:id="0">
    <w:p w14:paraId="08E87528" w14:textId="77777777" w:rsidR="00165258" w:rsidRDefault="00165258">
      <w:pPr>
        <w:spacing w:after="0" w:line="240" w:lineRule="auto"/>
      </w:pPr>
      <w:r>
        <w:continuationSeparator/>
      </w:r>
    </w:p>
    <w:p w14:paraId="58E336D4" w14:textId="77777777" w:rsidR="00165258" w:rsidRDefault="001652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0F362F29"/>
    <w:multiLevelType w:val="hybridMultilevel"/>
    <w:tmpl w:val="DACE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93"/>
    <w:multiLevelType w:val="hybridMultilevel"/>
    <w:tmpl w:val="A84E5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D22"/>
    <w:multiLevelType w:val="hybridMultilevel"/>
    <w:tmpl w:val="C10A2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6F4"/>
    <w:multiLevelType w:val="hybridMultilevel"/>
    <w:tmpl w:val="710E9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0780E"/>
    <w:rsid w:val="000B18BB"/>
    <w:rsid w:val="000C341A"/>
    <w:rsid w:val="00104FB2"/>
    <w:rsid w:val="00165258"/>
    <w:rsid w:val="00167613"/>
    <w:rsid w:val="00172426"/>
    <w:rsid w:val="001C09C1"/>
    <w:rsid w:val="001C2268"/>
    <w:rsid w:val="001F7CFF"/>
    <w:rsid w:val="002062F2"/>
    <w:rsid w:val="00210EED"/>
    <w:rsid w:val="002235E0"/>
    <w:rsid w:val="002F549F"/>
    <w:rsid w:val="00310E7A"/>
    <w:rsid w:val="0035428C"/>
    <w:rsid w:val="003A58EE"/>
    <w:rsid w:val="00505453"/>
    <w:rsid w:val="005B1762"/>
    <w:rsid w:val="005B4EDA"/>
    <w:rsid w:val="00645212"/>
    <w:rsid w:val="00706299"/>
    <w:rsid w:val="00771084"/>
    <w:rsid w:val="007C2C53"/>
    <w:rsid w:val="007E08C0"/>
    <w:rsid w:val="0083451C"/>
    <w:rsid w:val="008C237E"/>
    <w:rsid w:val="008C6CCB"/>
    <w:rsid w:val="009966EB"/>
    <w:rsid w:val="009B325B"/>
    <w:rsid w:val="009D0BC2"/>
    <w:rsid w:val="00AB600B"/>
    <w:rsid w:val="00AC571B"/>
    <w:rsid w:val="00C3579B"/>
    <w:rsid w:val="00C4542A"/>
    <w:rsid w:val="00D07C60"/>
    <w:rsid w:val="00D26914"/>
    <w:rsid w:val="00D464AB"/>
    <w:rsid w:val="00E34D79"/>
    <w:rsid w:val="00EF23D1"/>
    <w:rsid w:val="00F01D62"/>
    <w:rsid w:val="00F824FD"/>
    <w:rsid w:val="00F871B4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B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{404048C1-88E8-824E-AA1D-63B37A104145}tf10002082.dotx</Template>
  <TotalTime>95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2020-06-23T02:19:00Z</dcterms:created>
  <dcterms:modified xsi:type="dcterms:W3CDTF">2020-06-28T08:59:00Z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