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3A58EE" w14:paraId="765CFEB3" w14:textId="77777777" w:rsidTr="003A58EE">
        <w:trPr>
          <w:trHeight w:val="1080"/>
        </w:trPr>
        <w:tc>
          <w:tcPr>
            <w:tcW w:w="9620" w:type="dxa"/>
          </w:tcPr>
          <w:p w14:paraId="79832E9D" w14:textId="3F68F3B2" w:rsidR="003A58EE" w:rsidRPr="003A58EE" w:rsidRDefault="00F01D62" w:rsidP="003A58EE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LET’S LEARN</w:t>
            </w:r>
            <w:r w:rsidR="003A58EE" w:rsidRPr="003A58EE">
              <w:rPr>
                <w:b/>
                <w:bCs/>
                <w:sz w:val="44"/>
                <w:szCs w:val="44"/>
              </w:rPr>
              <w:t xml:space="preserve"> – K</w:t>
            </w:r>
            <w:r w:rsidR="009D0BC2">
              <w:rPr>
                <w:b/>
                <w:bCs/>
                <w:sz w:val="44"/>
                <w:szCs w:val="44"/>
              </w:rPr>
              <w:t>3</w:t>
            </w:r>
          </w:p>
          <w:p w14:paraId="38A03D50" w14:textId="0888B430" w:rsidR="003A58EE" w:rsidRPr="003A58EE" w:rsidRDefault="003A58EE" w:rsidP="003A58EE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 w:rsidR="000B18BB">
              <w:rPr>
                <w:b/>
                <w:bCs/>
                <w:sz w:val="40"/>
                <w:szCs w:val="40"/>
              </w:rPr>
              <w:t>2</w:t>
            </w:r>
            <w:r w:rsidR="00706299"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3A58EE" w14:paraId="79B96624" w14:textId="77777777" w:rsidTr="003A58EE">
        <w:trPr>
          <w:trHeight w:val="840"/>
        </w:trPr>
        <w:tc>
          <w:tcPr>
            <w:tcW w:w="9620" w:type="dxa"/>
          </w:tcPr>
          <w:p w14:paraId="741D25E6" w14:textId="77777777" w:rsidR="003A58EE" w:rsidRDefault="003A58EE" w:rsidP="003A58EE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  <w:p w14:paraId="68A414A8" w14:textId="6948E20B" w:rsidR="0083451C" w:rsidRPr="0083451C" w:rsidRDefault="0083451C" w:rsidP="0083451C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The objective is let the Students to know the difference between ‘she and he’</w:t>
            </w:r>
          </w:p>
        </w:tc>
      </w:tr>
      <w:tr w:rsidR="003A58EE" w14:paraId="04A541F5" w14:textId="77777777" w:rsidTr="003A58EE">
        <w:trPr>
          <w:trHeight w:val="2720"/>
        </w:trPr>
        <w:tc>
          <w:tcPr>
            <w:tcW w:w="9620" w:type="dxa"/>
          </w:tcPr>
          <w:p w14:paraId="539EB381" w14:textId="0CDA3339" w:rsidR="00AC571B" w:rsidRDefault="0083451C" w:rsidP="00AC571B">
            <w:pPr>
              <w:ind w:left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Grammar Focus</w:t>
            </w:r>
            <w:r w:rsidR="00AC571B" w:rsidRPr="00167613">
              <w:rPr>
                <w:sz w:val="40"/>
                <w:szCs w:val="40"/>
                <w:u w:val="single"/>
              </w:rPr>
              <w:t>:</w:t>
            </w:r>
            <w:r w:rsidR="00D26914">
              <w:rPr>
                <w:sz w:val="40"/>
                <w:szCs w:val="40"/>
                <w:u w:val="single"/>
              </w:rPr>
              <w:t xml:space="preserve"> page (</w:t>
            </w:r>
            <w:r w:rsidR="00D07C60">
              <w:rPr>
                <w:sz w:val="40"/>
                <w:szCs w:val="40"/>
                <w:u w:val="single"/>
              </w:rPr>
              <w:t>6</w:t>
            </w:r>
            <w:r w:rsidR="000B18BB">
              <w:rPr>
                <w:sz w:val="40"/>
                <w:szCs w:val="40"/>
                <w:u w:val="single"/>
              </w:rPr>
              <w:t>-</w:t>
            </w:r>
            <w:r w:rsidR="00D07C60">
              <w:rPr>
                <w:sz w:val="40"/>
                <w:szCs w:val="40"/>
                <w:u w:val="single"/>
              </w:rPr>
              <w:t>7</w:t>
            </w:r>
            <w:r w:rsidR="00D26914">
              <w:rPr>
                <w:sz w:val="40"/>
                <w:szCs w:val="40"/>
                <w:u w:val="single"/>
              </w:rPr>
              <w:t>)</w:t>
            </w:r>
          </w:p>
          <w:p w14:paraId="4BE130CE" w14:textId="416B0C81" w:rsidR="0083451C" w:rsidRPr="0083451C" w:rsidRDefault="0083451C" w:rsidP="0083451C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 w:rsidRPr="0083451C">
              <w:rPr>
                <w:sz w:val="40"/>
                <w:szCs w:val="40"/>
              </w:rPr>
              <w:t>He is a teacher</w:t>
            </w:r>
          </w:p>
          <w:p w14:paraId="42CB9711" w14:textId="61280753" w:rsidR="0083451C" w:rsidRPr="0083451C" w:rsidRDefault="0083451C" w:rsidP="0083451C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 w:rsidRPr="0083451C">
              <w:rPr>
                <w:sz w:val="40"/>
                <w:szCs w:val="40"/>
              </w:rPr>
              <w:t>She is a teacher</w:t>
            </w:r>
          </w:p>
          <w:p w14:paraId="57ADD391" w14:textId="14C9906B" w:rsidR="0083451C" w:rsidRDefault="0083451C" w:rsidP="0083451C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 w:rsidRPr="0083451C">
              <w:rPr>
                <w:sz w:val="40"/>
                <w:szCs w:val="40"/>
              </w:rPr>
              <w:t>She is</w:t>
            </w:r>
            <w:r>
              <w:rPr>
                <w:sz w:val="40"/>
                <w:szCs w:val="40"/>
              </w:rPr>
              <w:t xml:space="preserve"> </w:t>
            </w:r>
            <w:r w:rsidR="00D07C60">
              <w:rPr>
                <w:sz w:val="40"/>
                <w:szCs w:val="40"/>
              </w:rPr>
              <w:t>a girl</w:t>
            </w:r>
          </w:p>
          <w:p w14:paraId="13B60B73" w14:textId="2C6ED769" w:rsidR="00D07C60" w:rsidRPr="0083451C" w:rsidRDefault="00D07C60" w:rsidP="0083451C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 is a boy</w:t>
            </w:r>
          </w:p>
          <w:p w14:paraId="503EFCAF" w14:textId="1E628D7C" w:rsidR="00D26914" w:rsidRDefault="00D07C60" w:rsidP="00E34D79">
            <w:pPr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Practice</w:t>
            </w:r>
          </w:p>
          <w:p w14:paraId="7855A6C9" w14:textId="3D4B534A" w:rsidR="00D26914" w:rsidRPr="00D07C60" w:rsidRDefault="00D07C60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07C60">
              <w:rPr>
                <w:rFonts w:ascii="Times New Roman" w:hAnsi="Times New Roman" w:cs="Times New Roman"/>
                <w:sz w:val="36"/>
                <w:szCs w:val="36"/>
              </w:rPr>
              <w:t>Student will be able to identify the following</w:t>
            </w:r>
          </w:p>
          <w:p w14:paraId="720DC098" w14:textId="77777777" w:rsidR="005B4EDA" w:rsidRDefault="00D07C60" w:rsidP="00D07C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</w:p>
          <w:p w14:paraId="5F472A53" w14:textId="6570460B" w:rsidR="00D07C60" w:rsidRDefault="00D07C60" w:rsidP="00D07C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</w:t>
            </w:r>
          </w:p>
          <w:p w14:paraId="61E7C7D0" w14:textId="7E08342D" w:rsidR="00D07C60" w:rsidRDefault="00D07C60" w:rsidP="00D07C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  <w:p w14:paraId="248E214C" w14:textId="483AB5A3" w:rsidR="00D07C60" w:rsidRDefault="00D07C60" w:rsidP="00D07C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Is</w:t>
            </w:r>
          </w:p>
          <w:p w14:paraId="035F8422" w14:textId="3927117C" w:rsidR="00D07C60" w:rsidRDefault="00D07C60" w:rsidP="00D07C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You</w:t>
            </w:r>
          </w:p>
          <w:p w14:paraId="152221EC" w14:textId="085C523B" w:rsidR="00D07C60" w:rsidRDefault="00D07C60" w:rsidP="00D07C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</w:t>
            </w:r>
          </w:p>
          <w:p w14:paraId="2DBA1B1F" w14:textId="7879EDF6" w:rsidR="00D07C60" w:rsidRDefault="00D07C60" w:rsidP="00D07C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She</w:t>
            </w:r>
          </w:p>
          <w:p w14:paraId="1E93ADA1" w14:textId="0D42325E" w:rsidR="00D07C60" w:rsidRDefault="00D07C60" w:rsidP="00D07C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</w:t>
            </w:r>
          </w:p>
          <w:p w14:paraId="7584D9D2" w14:textId="03B3AA2A" w:rsidR="00D07C60" w:rsidRPr="00D07C60" w:rsidRDefault="00D07C60" w:rsidP="00D07C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52E00070" w14:textId="77777777" w:rsidR="001C09C1" w:rsidRDefault="001C09C1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86D06" w14:textId="77777777" w:rsidR="001C2268" w:rsidRDefault="001C2268">
      <w:pPr>
        <w:spacing w:after="0" w:line="240" w:lineRule="auto"/>
      </w:pPr>
      <w:r>
        <w:separator/>
      </w:r>
    </w:p>
    <w:p w14:paraId="573B66F4" w14:textId="77777777" w:rsidR="001C2268" w:rsidRDefault="001C2268"/>
  </w:endnote>
  <w:endnote w:type="continuationSeparator" w:id="0">
    <w:p w14:paraId="470CF255" w14:textId="77777777" w:rsidR="001C2268" w:rsidRDefault="001C2268">
      <w:pPr>
        <w:spacing w:after="0" w:line="240" w:lineRule="auto"/>
      </w:pPr>
      <w:r>
        <w:continuationSeparator/>
      </w:r>
    </w:p>
    <w:p w14:paraId="56B9904D" w14:textId="77777777" w:rsidR="001C2268" w:rsidRDefault="001C22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347F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FD1FC" w14:textId="77777777" w:rsidR="001C2268" w:rsidRDefault="001C2268">
      <w:pPr>
        <w:spacing w:after="0" w:line="240" w:lineRule="auto"/>
      </w:pPr>
      <w:r>
        <w:separator/>
      </w:r>
    </w:p>
    <w:p w14:paraId="6FD77EFF" w14:textId="77777777" w:rsidR="001C2268" w:rsidRDefault="001C2268"/>
  </w:footnote>
  <w:footnote w:type="continuationSeparator" w:id="0">
    <w:p w14:paraId="7C496C5F" w14:textId="77777777" w:rsidR="001C2268" w:rsidRDefault="001C2268">
      <w:pPr>
        <w:spacing w:after="0" w:line="240" w:lineRule="auto"/>
      </w:pPr>
      <w:r>
        <w:continuationSeparator/>
      </w:r>
    </w:p>
    <w:p w14:paraId="27CF6875" w14:textId="77777777" w:rsidR="001C2268" w:rsidRDefault="001C22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2C4"/>
    <w:multiLevelType w:val="hybridMultilevel"/>
    <w:tmpl w:val="9C3E8A8E"/>
    <w:lvl w:ilvl="0" w:tplc="0809000F">
      <w:start w:val="1"/>
      <w:numFmt w:val="decimal"/>
      <w:lvlText w:val="%1."/>
      <w:lvlJc w:val="left"/>
      <w:pPr>
        <w:ind w:left="2120" w:hanging="360"/>
      </w:pPr>
    </w:lvl>
    <w:lvl w:ilvl="1" w:tplc="08090019" w:tentative="1">
      <w:start w:val="1"/>
      <w:numFmt w:val="lowerLetter"/>
      <w:lvlText w:val="%2."/>
      <w:lvlJc w:val="left"/>
      <w:pPr>
        <w:ind w:left="2840" w:hanging="360"/>
      </w:pPr>
    </w:lvl>
    <w:lvl w:ilvl="2" w:tplc="0809001B" w:tentative="1">
      <w:start w:val="1"/>
      <w:numFmt w:val="lowerRoman"/>
      <w:lvlText w:val="%3."/>
      <w:lvlJc w:val="right"/>
      <w:pPr>
        <w:ind w:left="3560" w:hanging="180"/>
      </w:pPr>
    </w:lvl>
    <w:lvl w:ilvl="3" w:tplc="0809000F" w:tentative="1">
      <w:start w:val="1"/>
      <w:numFmt w:val="decimal"/>
      <w:lvlText w:val="%4."/>
      <w:lvlJc w:val="left"/>
      <w:pPr>
        <w:ind w:left="4280" w:hanging="360"/>
      </w:pPr>
    </w:lvl>
    <w:lvl w:ilvl="4" w:tplc="08090019" w:tentative="1">
      <w:start w:val="1"/>
      <w:numFmt w:val="lowerLetter"/>
      <w:lvlText w:val="%5."/>
      <w:lvlJc w:val="left"/>
      <w:pPr>
        <w:ind w:left="5000" w:hanging="360"/>
      </w:pPr>
    </w:lvl>
    <w:lvl w:ilvl="5" w:tplc="0809001B" w:tentative="1">
      <w:start w:val="1"/>
      <w:numFmt w:val="lowerRoman"/>
      <w:lvlText w:val="%6."/>
      <w:lvlJc w:val="right"/>
      <w:pPr>
        <w:ind w:left="5720" w:hanging="180"/>
      </w:pPr>
    </w:lvl>
    <w:lvl w:ilvl="6" w:tplc="0809000F" w:tentative="1">
      <w:start w:val="1"/>
      <w:numFmt w:val="decimal"/>
      <w:lvlText w:val="%7."/>
      <w:lvlJc w:val="left"/>
      <w:pPr>
        <w:ind w:left="6440" w:hanging="360"/>
      </w:pPr>
    </w:lvl>
    <w:lvl w:ilvl="7" w:tplc="08090019" w:tentative="1">
      <w:start w:val="1"/>
      <w:numFmt w:val="lowerLetter"/>
      <w:lvlText w:val="%8."/>
      <w:lvlJc w:val="left"/>
      <w:pPr>
        <w:ind w:left="7160" w:hanging="360"/>
      </w:pPr>
    </w:lvl>
    <w:lvl w:ilvl="8" w:tplc="08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" w15:restartNumberingAfterBreak="0">
    <w:nsid w:val="0F362F29"/>
    <w:multiLevelType w:val="hybridMultilevel"/>
    <w:tmpl w:val="DACEC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1D93"/>
    <w:multiLevelType w:val="hybridMultilevel"/>
    <w:tmpl w:val="A84E5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4D22"/>
    <w:multiLevelType w:val="hybridMultilevel"/>
    <w:tmpl w:val="C10A2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60AF5A0A"/>
    <w:multiLevelType w:val="hybridMultilevel"/>
    <w:tmpl w:val="D1B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46F4"/>
    <w:multiLevelType w:val="hybridMultilevel"/>
    <w:tmpl w:val="710E9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473F2"/>
    <w:multiLevelType w:val="hybridMultilevel"/>
    <w:tmpl w:val="99B66104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B18BB"/>
    <w:rsid w:val="000C341A"/>
    <w:rsid w:val="00104FB2"/>
    <w:rsid w:val="00167613"/>
    <w:rsid w:val="00172426"/>
    <w:rsid w:val="001C09C1"/>
    <w:rsid w:val="001C2268"/>
    <w:rsid w:val="001F7CFF"/>
    <w:rsid w:val="002062F2"/>
    <w:rsid w:val="00210EED"/>
    <w:rsid w:val="002235E0"/>
    <w:rsid w:val="002F549F"/>
    <w:rsid w:val="00310E7A"/>
    <w:rsid w:val="0035428C"/>
    <w:rsid w:val="003A58EE"/>
    <w:rsid w:val="00505453"/>
    <w:rsid w:val="005B1762"/>
    <w:rsid w:val="005B4EDA"/>
    <w:rsid w:val="00645212"/>
    <w:rsid w:val="00706299"/>
    <w:rsid w:val="00771084"/>
    <w:rsid w:val="007C2C53"/>
    <w:rsid w:val="007E08C0"/>
    <w:rsid w:val="0083451C"/>
    <w:rsid w:val="008C237E"/>
    <w:rsid w:val="008C6CCB"/>
    <w:rsid w:val="009966EB"/>
    <w:rsid w:val="009B325B"/>
    <w:rsid w:val="009D0BC2"/>
    <w:rsid w:val="00AC571B"/>
    <w:rsid w:val="00C3579B"/>
    <w:rsid w:val="00D07C60"/>
    <w:rsid w:val="00D26914"/>
    <w:rsid w:val="00D464AB"/>
    <w:rsid w:val="00E34D79"/>
    <w:rsid w:val="00EF23D1"/>
    <w:rsid w:val="00F01D62"/>
    <w:rsid w:val="00F824FD"/>
    <w:rsid w:val="00F871B4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A83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{404048C1-88E8-824E-AA1D-63B37A104145}tf10002082.dotx</Template>
  <TotalTime>93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2020-06-23T02:19:00Z</dcterms:created>
  <dcterms:modified xsi:type="dcterms:W3CDTF">2020-06-28T08:55:00Z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