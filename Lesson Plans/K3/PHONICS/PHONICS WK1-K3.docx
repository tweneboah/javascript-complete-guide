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6F9022DF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</w:t>
            </w:r>
            <w:r w:rsidR="009D0BC2">
              <w:rPr>
                <w:b/>
                <w:bCs/>
                <w:sz w:val="44"/>
                <w:szCs w:val="44"/>
              </w:rPr>
              <w:t>3</w:t>
            </w:r>
          </w:p>
          <w:p w14:paraId="38A03D50" w14:textId="3CDC6EF4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9D0BC2">
              <w:rPr>
                <w:b/>
                <w:bCs/>
                <w:sz w:val="40"/>
                <w:szCs w:val="40"/>
              </w:rPr>
              <w:t>1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39EB381" w14:textId="77777777" w:rsidR="00AC571B" w:rsidRPr="00167613" w:rsidRDefault="00AC571B" w:rsidP="00AC571B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>Words:</w:t>
            </w:r>
          </w:p>
          <w:p w14:paraId="0A5935DB" w14:textId="4AEB1E55" w:rsidR="003A58EE" w:rsidRDefault="00E34D79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ox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octopus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olive</w:t>
            </w:r>
          </w:p>
          <w:p w14:paraId="559FD1B1" w14:textId="3D612525" w:rsidR="00E34D79" w:rsidRPr="00167613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Listen and Repeat</w:t>
            </w:r>
            <w:r w:rsidR="00E34D79" w:rsidRPr="00167613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: </w:t>
            </w:r>
          </w:p>
          <w:p w14:paraId="3B820DEE" w14:textId="56EF67EB" w:rsidR="00E34D79" w:rsidRDefault="00E34D79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</w:t>
            </w:r>
            <w:r w:rsidR="009D0BC2">
              <w:rPr>
                <w:rFonts w:ascii="Times New Roman" w:hAnsi="Times New Roman" w:cs="Times New Roman"/>
                <w:sz w:val="36"/>
                <w:szCs w:val="36"/>
              </w:rPr>
              <w:t xml:space="preserve"> o and g ----------&gt; </w:t>
            </w:r>
            <w:proofErr w:type="spellStart"/>
            <w:r w:rsidR="009D0BC2">
              <w:rPr>
                <w:rFonts w:ascii="Times New Roman" w:hAnsi="Times New Roman" w:cs="Times New Roman"/>
                <w:sz w:val="36"/>
                <w:szCs w:val="36"/>
              </w:rPr>
              <w:t>og</w:t>
            </w:r>
            <w:proofErr w:type="spellEnd"/>
          </w:p>
          <w:p w14:paraId="39727E75" w14:textId="74FBAF7E" w:rsidR="009D0BC2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 and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----------&gt; 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  <w:p w14:paraId="4C7F5B49" w14:textId="2EFDDAD2" w:rsidR="009D0BC2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</w:t>
            </w:r>
          </w:p>
          <w:p w14:paraId="29468C15" w14:textId="7BA189FD" w:rsidR="001F7CFF" w:rsidRDefault="009D0BC2" w:rsidP="009D0BC2">
            <w:pPr>
              <w:ind w:left="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Point and read</w:t>
            </w:r>
            <w:r w:rsidR="001F7CFF" w:rsidRPr="00C5543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:</w:t>
            </w:r>
          </w:p>
          <w:p w14:paraId="7F37BB66" w14:textId="791D7B89" w:rsidR="009D0BC2" w:rsidRDefault="009D0BC2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 .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t   ------</w:t>
            </w:r>
            <w:r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ot</w:t>
            </w:r>
            <w:proofErr w:type="spellEnd"/>
          </w:p>
          <w:p w14:paraId="7B191D1E" w14:textId="754B0D95" w:rsidR="009D0BC2" w:rsidRDefault="009D0BC2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 .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d -------</w:t>
            </w:r>
            <w:r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od</w:t>
            </w:r>
          </w:p>
          <w:p w14:paraId="687DDCAE" w14:textId="0AA6AD14" w:rsidR="009D0BC2" w:rsidRDefault="009D0BC2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 .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m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o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m</w:t>
            </w:r>
          </w:p>
          <w:p w14:paraId="374A99E7" w14:textId="4DE8D78E" w:rsidR="009D0BC2" w:rsidRDefault="009D0BC2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 .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b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b</w:t>
            </w:r>
            <w:proofErr w:type="spellEnd"/>
          </w:p>
          <w:p w14:paraId="5B54F19B" w14:textId="101C99F1" w:rsidR="009D0BC2" w:rsidRPr="009D0BC2" w:rsidRDefault="009D0BC2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</w:p>
          <w:p w14:paraId="1B73CBCE" w14:textId="25B8062C" w:rsidR="00645212" w:rsidRPr="00167613" w:rsidRDefault="009D0BC2" w:rsidP="00645212">
            <w:pPr>
              <w:ind w:left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Extension</w:t>
            </w:r>
            <w:r w:rsidR="00645212" w:rsidRPr="00167613">
              <w:rPr>
                <w:sz w:val="40"/>
                <w:szCs w:val="40"/>
                <w:u w:val="single"/>
              </w:rPr>
              <w:t xml:space="preserve">: </w:t>
            </w:r>
          </w:p>
          <w:p w14:paraId="67BD5D34" w14:textId="5D9BED24" w:rsidR="009D0BC2" w:rsidRPr="009D0BC2" w:rsidRDefault="009D0BC2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What do you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see ?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 see an ox</w:t>
            </w:r>
          </w:p>
          <w:p w14:paraId="41E56315" w14:textId="2C52F9FF" w:rsidR="009D0BC2" w:rsidRPr="009D0BC2" w:rsidRDefault="009D0BC2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What do you see? I see an octopus</w:t>
            </w:r>
          </w:p>
          <w:p w14:paraId="759DB021" w14:textId="1D43EE18" w:rsidR="009D0BC2" w:rsidRPr="009D0BC2" w:rsidRDefault="009D0BC2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What do you see? I see an olive</w:t>
            </w:r>
          </w:p>
          <w:p w14:paraId="3A876289" w14:textId="509BF64B" w:rsidR="00645212" w:rsidRPr="00645212" w:rsidRDefault="009D0BC2" w:rsidP="00645212">
            <w:pPr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Rhyming</w:t>
            </w:r>
            <w:r w:rsidR="00645212" w:rsidRPr="00645212">
              <w:rPr>
                <w:rFonts w:ascii="Times New Roman" w:hAnsi="Times New Roman" w:cs="Times New Roman"/>
                <w:sz w:val="48"/>
                <w:szCs w:val="48"/>
              </w:rPr>
              <w:t xml:space="preserve">: </w:t>
            </w:r>
          </w:p>
          <w:p w14:paraId="70E35B29" w14:textId="77777777" w:rsidR="00771084" w:rsidRDefault="009D0BC2" w:rsidP="0077108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Rhyming the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og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’ family</w:t>
            </w:r>
          </w:p>
          <w:p w14:paraId="7584D9D2" w14:textId="6B9913C3" w:rsidR="009D0BC2" w:rsidRPr="00505453" w:rsidRDefault="009D0BC2" w:rsidP="0077108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Homework: Words reading</w:t>
            </w: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B76F2" w14:textId="77777777" w:rsidR="00F824FD" w:rsidRDefault="00F824FD">
      <w:pPr>
        <w:spacing w:after="0" w:line="240" w:lineRule="auto"/>
      </w:pPr>
      <w:r>
        <w:separator/>
      </w:r>
    </w:p>
    <w:p w14:paraId="640F1B99" w14:textId="77777777" w:rsidR="00F824FD" w:rsidRDefault="00F824FD"/>
  </w:endnote>
  <w:endnote w:type="continuationSeparator" w:id="0">
    <w:p w14:paraId="225A7FF1" w14:textId="77777777" w:rsidR="00F824FD" w:rsidRDefault="00F824FD">
      <w:pPr>
        <w:spacing w:after="0" w:line="240" w:lineRule="auto"/>
      </w:pPr>
      <w:r>
        <w:continuationSeparator/>
      </w:r>
    </w:p>
    <w:p w14:paraId="04EB148D" w14:textId="77777777" w:rsidR="00F824FD" w:rsidRDefault="00F824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EDBF2" w14:textId="77777777" w:rsidR="00F824FD" w:rsidRDefault="00F824FD">
      <w:pPr>
        <w:spacing w:after="0" w:line="240" w:lineRule="auto"/>
      </w:pPr>
      <w:r>
        <w:separator/>
      </w:r>
    </w:p>
    <w:p w14:paraId="4ED8AF00" w14:textId="77777777" w:rsidR="00F824FD" w:rsidRDefault="00F824FD"/>
  </w:footnote>
  <w:footnote w:type="continuationSeparator" w:id="0">
    <w:p w14:paraId="4ABE1621" w14:textId="77777777" w:rsidR="00F824FD" w:rsidRDefault="00F824FD">
      <w:pPr>
        <w:spacing w:after="0" w:line="240" w:lineRule="auto"/>
      </w:pPr>
      <w:r>
        <w:continuationSeparator/>
      </w:r>
    </w:p>
    <w:p w14:paraId="7963C973" w14:textId="77777777" w:rsidR="00F824FD" w:rsidRDefault="00F824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4"/>
    <w:multiLevelType w:val="hybridMultilevel"/>
    <w:tmpl w:val="9C3E8A8E"/>
    <w:lvl w:ilvl="0" w:tplc="0809000F">
      <w:start w:val="1"/>
      <w:numFmt w:val="decimal"/>
      <w:lvlText w:val="%1."/>
      <w:lvlJc w:val="left"/>
      <w:pPr>
        <w:ind w:left="2120" w:hanging="360"/>
      </w:pPr>
    </w:lvl>
    <w:lvl w:ilvl="1" w:tplc="08090019" w:tentative="1">
      <w:start w:val="1"/>
      <w:numFmt w:val="lowerLetter"/>
      <w:lvlText w:val="%2."/>
      <w:lvlJc w:val="left"/>
      <w:pPr>
        <w:ind w:left="2840" w:hanging="360"/>
      </w:pPr>
    </w:lvl>
    <w:lvl w:ilvl="2" w:tplc="0809001B" w:tentative="1">
      <w:start w:val="1"/>
      <w:numFmt w:val="lowerRoman"/>
      <w:lvlText w:val="%3."/>
      <w:lvlJc w:val="right"/>
      <w:pPr>
        <w:ind w:left="3560" w:hanging="180"/>
      </w:pPr>
    </w:lvl>
    <w:lvl w:ilvl="3" w:tplc="0809000F" w:tentative="1">
      <w:start w:val="1"/>
      <w:numFmt w:val="decimal"/>
      <w:lvlText w:val="%4."/>
      <w:lvlJc w:val="left"/>
      <w:pPr>
        <w:ind w:left="4280" w:hanging="360"/>
      </w:pPr>
    </w:lvl>
    <w:lvl w:ilvl="4" w:tplc="08090019" w:tentative="1">
      <w:start w:val="1"/>
      <w:numFmt w:val="lowerLetter"/>
      <w:lvlText w:val="%5."/>
      <w:lvlJc w:val="left"/>
      <w:pPr>
        <w:ind w:left="5000" w:hanging="360"/>
      </w:pPr>
    </w:lvl>
    <w:lvl w:ilvl="5" w:tplc="0809001B" w:tentative="1">
      <w:start w:val="1"/>
      <w:numFmt w:val="lowerRoman"/>
      <w:lvlText w:val="%6."/>
      <w:lvlJc w:val="right"/>
      <w:pPr>
        <w:ind w:left="5720" w:hanging="180"/>
      </w:pPr>
    </w:lvl>
    <w:lvl w:ilvl="6" w:tplc="0809000F" w:tentative="1">
      <w:start w:val="1"/>
      <w:numFmt w:val="decimal"/>
      <w:lvlText w:val="%7."/>
      <w:lvlJc w:val="left"/>
      <w:pPr>
        <w:ind w:left="6440" w:hanging="360"/>
      </w:pPr>
    </w:lvl>
    <w:lvl w:ilvl="7" w:tplc="08090019" w:tentative="1">
      <w:start w:val="1"/>
      <w:numFmt w:val="lowerLetter"/>
      <w:lvlText w:val="%8."/>
      <w:lvlJc w:val="left"/>
      <w:pPr>
        <w:ind w:left="7160" w:hanging="360"/>
      </w:pPr>
    </w:lvl>
    <w:lvl w:ilvl="8" w:tplc="08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473F2"/>
    <w:multiLevelType w:val="hybridMultilevel"/>
    <w:tmpl w:val="99B6610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04FB2"/>
    <w:rsid w:val="00167613"/>
    <w:rsid w:val="00172426"/>
    <w:rsid w:val="001C09C1"/>
    <w:rsid w:val="001F7CFF"/>
    <w:rsid w:val="002062F2"/>
    <w:rsid w:val="00210EED"/>
    <w:rsid w:val="002235E0"/>
    <w:rsid w:val="002F549F"/>
    <w:rsid w:val="00310E7A"/>
    <w:rsid w:val="0035428C"/>
    <w:rsid w:val="003A58EE"/>
    <w:rsid w:val="00505453"/>
    <w:rsid w:val="005B1762"/>
    <w:rsid w:val="00645212"/>
    <w:rsid w:val="00706299"/>
    <w:rsid w:val="00771084"/>
    <w:rsid w:val="007C2C53"/>
    <w:rsid w:val="008C237E"/>
    <w:rsid w:val="008C6CCB"/>
    <w:rsid w:val="009966EB"/>
    <w:rsid w:val="009B325B"/>
    <w:rsid w:val="009D0BC2"/>
    <w:rsid w:val="00AC571B"/>
    <w:rsid w:val="00C3579B"/>
    <w:rsid w:val="00D464AB"/>
    <w:rsid w:val="00E34D79"/>
    <w:rsid w:val="00EF23D1"/>
    <w:rsid w:val="00F824FD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2020-06-23T02:19:00Z</dcterms:created>
  <dcterms:modified xsi:type="dcterms:W3CDTF">2020-06-23T06:04:00Z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