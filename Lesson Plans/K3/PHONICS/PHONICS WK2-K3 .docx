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3A58EE" w14:paraId="765CFEB3" w14:textId="77777777" w:rsidTr="003A58EE">
        <w:trPr>
          <w:trHeight w:val="1080"/>
        </w:trPr>
        <w:tc>
          <w:tcPr>
            <w:tcW w:w="9620" w:type="dxa"/>
          </w:tcPr>
          <w:p w14:paraId="79832E9D" w14:textId="6F9022DF" w:rsidR="003A58EE" w:rsidRPr="003A58EE" w:rsidRDefault="003A58EE" w:rsidP="003A58EE">
            <w:pPr>
              <w:ind w:left="0"/>
              <w:jc w:val="center"/>
              <w:rPr>
                <w:b/>
                <w:bCs/>
                <w:sz w:val="44"/>
                <w:szCs w:val="44"/>
              </w:rPr>
            </w:pPr>
            <w:r w:rsidRPr="003A58EE">
              <w:rPr>
                <w:b/>
                <w:bCs/>
                <w:sz w:val="44"/>
                <w:szCs w:val="44"/>
              </w:rPr>
              <w:t>HAPPY PHONICS – K</w:t>
            </w:r>
            <w:r w:rsidR="009D0BC2">
              <w:rPr>
                <w:b/>
                <w:bCs/>
                <w:sz w:val="44"/>
                <w:szCs w:val="44"/>
              </w:rPr>
              <w:t>3</w:t>
            </w:r>
          </w:p>
          <w:p w14:paraId="38A03D50" w14:textId="6609138A" w:rsidR="003A58EE" w:rsidRPr="003A58EE" w:rsidRDefault="003A58EE" w:rsidP="003A58EE">
            <w:pPr>
              <w:ind w:left="0"/>
              <w:jc w:val="center"/>
              <w:rPr>
                <w:b/>
                <w:bCs/>
                <w:sz w:val="40"/>
                <w:szCs w:val="40"/>
              </w:rPr>
            </w:pPr>
            <w:r w:rsidRPr="003A58EE">
              <w:rPr>
                <w:b/>
                <w:bCs/>
                <w:sz w:val="40"/>
                <w:szCs w:val="40"/>
              </w:rPr>
              <w:t xml:space="preserve">JUNE – WEEK </w:t>
            </w:r>
            <w:r w:rsidR="00396CBB">
              <w:rPr>
                <w:b/>
                <w:bCs/>
                <w:sz w:val="40"/>
                <w:szCs w:val="40"/>
              </w:rPr>
              <w:t>2</w:t>
            </w:r>
            <w:r w:rsidR="00706299">
              <w:rPr>
                <w:b/>
                <w:bCs/>
                <w:sz w:val="40"/>
                <w:szCs w:val="40"/>
              </w:rPr>
              <w:t xml:space="preserve"> - SUMMARY</w:t>
            </w:r>
          </w:p>
        </w:tc>
      </w:tr>
      <w:tr w:rsidR="003A58EE" w14:paraId="79B96624" w14:textId="77777777" w:rsidTr="003A58EE">
        <w:trPr>
          <w:trHeight w:val="840"/>
        </w:trPr>
        <w:tc>
          <w:tcPr>
            <w:tcW w:w="9620" w:type="dxa"/>
          </w:tcPr>
          <w:p w14:paraId="68A414A8" w14:textId="77777777" w:rsidR="003A58EE" w:rsidRPr="003A58EE" w:rsidRDefault="003A58EE" w:rsidP="003A58EE">
            <w:pPr>
              <w:ind w:left="0"/>
              <w:jc w:val="center"/>
              <w:rPr>
                <w:sz w:val="44"/>
                <w:szCs w:val="44"/>
              </w:rPr>
            </w:pPr>
            <w:r w:rsidRPr="003A58EE">
              <w:rPr>
                <w:sz w:val="44"/>
                <w:szCs w:val="44"/>
              </w:rPr>
              <w:t>OBJECTVIES</w:t>
            </w:r>
          </w:p>
        </w:tc>
      </w:tr>
      <w:tr w:rsidR="003A58EE" w14:paraId="04A541F5" w14:textId="77777777" w:rsidTr="003A58EE">
        <w:trPr>
          <w:trHeight w:val="2720"/>
        </w:trPr>
        <w:tc>
          <w:tcPr>
            <w:tcW w:w="9620" w:type="dxa"/>
          </w:tcPr>
          <w:p w14:paraId="539EB381" w14:textId="69847C06" w:rsidR="00AC571B" w:rsidRDefault="00AC571B" w:rsidP="00AC571B">
            <w:pPr>
              <w:ind w:left="0"/>
              <w:rPr>
                <w:b/>
                <w:bCs/>
                <w:sz w:val="40"/>
                <w:szCs w:val="40"/>
              </w:rPr>
            </w:pPr>
            <w:r w:rsidRPr="00167613">
              <w:rPr>
                <w:sz w:val="40"/>
                <w:szCs w:val="40"/>
                <w:u w:val="single"/>
              </w:rPr>
              <w:t>Words</w:t>
            </w:r>
            <w:r w:rsidR="00FE2AC0">
              <w:rPr>
                <w:sz w:val="40"/>
                <w:szCs w:val="40"/>
                <w:u w:val="single"/>
              </w:rPr>
              <w:t xml:space="preserve"> family</w:t>
            </w:r>
            <w:r w:rsidRPr="00167613">
              <w:rPr>
                <w:sz w:val="40"/>
                <w:szCs w:val="40"/>
                <w:u w:val="single"/>
              </w:rPr>
              <w:t>:</w:t>
            </w:r>
            <w:r w:rsidR="00FE2AC0">
              <w:rPr>
                <w:sz w:val="40"/>
                <w:szCs w:val="40"/>
                <w:u w:val="single"/>
              </w:rPr>
              <w:t xml:space="preserve"> </w:t>
            </w:r>
            <w:proofErr w:type="spellStart"/>
            <w:r w:rsidR="00FE2AC0" w:rsidRPr="00FE2AC0">
              <w:rPr>
                <w:b/>
                <w:bCs/>
                <w:sz w:val="40"/>
                <w:szCs w:val="40"/>
              </w:rPr>
              <w:t>og</w:t>
            </w:r>
            <w:proofErr w:type="spellEnd"/>
          </w:p>
          <w:p w14:paraId="1A96EB57" w14:textId="3CCEA52B" w:rsidR="00FE2AC0" w:rsidRPr="00FE2AC0" w:rsidRDefault="00FE2AC0" w:rsidP="00AC571B">
            <w:pPr>
              <w:ind w:left="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Words:</w:t>
            </w:r>
          </w:p>
          <w:p w14:paraId="0A5935DB" w14:textId="47D26DE8" w:rsidR="003A58EE" w:rsidRDefault="00FE2AC0" w:rsidP="003A58EE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jog</w:t>
            </w:r>
            <w:r w:rsidR="00645212" w:rsidRPr="00645212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fog</w:t>
            </w:r>
            <w:r w:rsidR="00505453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log</w:t>
            </w:r>
          </w:p>
          <w:p w14:paraId="559FD1B1" w14:textId="3D612525" w:rsidR="00E34D79" w:rsidRPr="00167613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</w:rPr>
              <w:t>Listen and Repeat</w:t>
            </w:r>
            <w:r w:rsidR="00E34D79" w:rsidRPr="00167613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: </w:t>
            </w:r>
          </w:p>
          <w:p w14:paraId="3B820DEE" w14:textId="56EF67EB" w:rsidR="00E34D79" w:rsidRDefault="00E34D79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</w:t>
            </w:r>
            <w:r w:rsidR="009D0BC2">
              <w:rPr>
                <w:rFonts w:ascii="Times New Roman" w:hAnsi="Times New Roman" w:cs="Times New Roman"/>
                <w:sz w:val="36"/>
                <w:szCs w:val="36"/>
              </w:rPr>
              <w:t xml:space="preserve"> o and g ----------&gt; </w:t>
            </w:r>
            <w:proofErr w:type="spellStart"/>
            <w:r w:rsidR="009D0BC2">
              <w:rPr>
                <w:rFonts w:ascii="Times New Roman" w:hAnsi="Times New Roman" w:cs="Times New Roman"/>
                <w:sz w:val="36"/>
                <w:szCs w:val="36"/>
              </w:rPr>
              <w:t>og</w:t>
            </w:r>
            <w:proofErr w:type="spellEnd"/>
          </w:p>
          <w:p w14:paraId="39727E75" w14:textId="3D82D2D0" w:rsidR="009D0BC2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</w:t>
            </w:r>
            <w:r w:rsidR="00FE2AC0"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and </w:t>
            </w:r>
            <w:proofErr w:type="spellStart"/>
            <w:r w:rsidR="00FE2AC0">
              <w:rPr>
                <w:rFonts w:ascii="Times New Roman" w:hAnsi="Times New Roman" w:cs="Times New Roman"/>
                <w:sz w:val="36"/>
                <w:szCs w:val="36"/>
              </w:rPr>
              <w:t>og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----------&gt; </w:t>
            </w:r>
            <w:r w:rsidR="00FE2AC0">
              <w:rPr>
                <w:rFonts w:ascii="Times New Roman" w:hAnsi="Times New Roman" w:cs="Times New Roman"/>
                <w:sz w:val="36"/>
                <w:szCs w:val="36"/>
              </w:rPr>
              <w:t>fog</w:t>
            </w:r>
          </w:p>
          <w:p w14:paraId="4C7F5B49" w14:textId="2EFDDAD2" w:rsidR="009D0BC2" w:rsidRDefault="009D0BC2" w:rsidP="00E34D79">
            <w:pPr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</w:t>
            </w:r>
          </w:p>
          <w:p w14:paraId="29468C15" w14:textId="7BA189FD" w:rsidR="001F7CFF" w:rsidRDefault="009D0BC2" w:rsidP="009D0BC2">
            <w:pPr>
              <w:ind w:left="0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Point and read</w:t>
            </w:r>
            <w:r w:rsidR="001F7CFF" w:rsidRPr="00C5543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:</w:t>
            </w:r>
          </w:p>
          <w:p w14:paraId="7F37BB66" w14:textId="3C1864DF" w:rsidR="009D0BC2" w:rsidRDefault="009D0BC2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proofErr w:type="gramStart"/>
            <w:r w:rsidR="005845E9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h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proofErr w:type="spellStart"/>
            <w:r w:rsidR="005845E9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og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  ------</w:t>
            </w:r>
            <w:r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 w:rsidR="005845E9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hog</w:t>
            </w:r>
          </w:p>
          <w:p w14:paraId="7B191D1E" w14:textId="7EB71599" w:rsidR="009D0BC2" w:rsidRDefault="005845E9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j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.</w:t>
            </w:r>
            <w:proofErr w:type="gramEnd"/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og</w:t>
            </w:r>
            <w:proofErr w:type="spellEnd"/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-------</w:t>
            </w:r>
            <w:r w:rsidR="009D0BC2"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jog</w:t>
            </w:r>
          </w:p>
          <w:p w14:paraId="687DDCAE" w14:textId="5C732AFA" w:rsidR="009D0BC2" w:rsidRDefault="005845E9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l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.</w:t>
            </w:r>
            <w:proofErr w:type="gramEnd"/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og</w:t>
            </w:r>
            <w:proofErr w:type="spellEnd"/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-------</w:t>
            </w:r>
            <w:r w:rsidR="009D0BC2"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log</w:t>
            </w:r>
          </w:p>
          <w:p w14:paraId="374A99E7" w14:textId="1182D887" w:rsidR="009D0BC2" w:rsidRDefault="005845E9" w:rsidP="009D0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b </w:t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>.</w:t>
            </w:r>
            <w:proofErr w:type="gramEnd"/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og</w:t>
            </w:r>
            <w:proofErr w:type="spellEnd"/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-------</w:t>
            </w:r>
            <w:r w:rsidR="009D0BC2" w:rsidRP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sym w:font="Wingdings" w:char="F0E0"/>
            </w:r>
            <w:r w:rsidR="009D0BC2"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bog</w:t>
            </w:r>
          </w:p>
          <w:p w14:paraId="63B973DB" w14:textId="77777777" w:rsidR="005845E9" w:rsidRDefault="005845E9" w:rsidP="005845E9">
            <w:pPr>
              <w:pStyle w:val="ListParagraph"/>
              <w:ind w:left="2120"/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</w:p>
          <w:p w14:paraId="5B54F19B" w14:textId="63F350CD" w:rsidR="009D0BC2" w:rsidRDefault="005845E9" w:rsidP="005845E9">
            <w:pPr>
              <w:rPr>
                <w:rFonts w:ascii="Times New Roman" w:hAnsi="Times New Roman" w:cs="Times New Roman"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>Listen and chant:</w:t>
            </w:r>
          </w:p>
          <w:p w14:paraId="086FC6BB" w14:textId="24DFACC0" w:rsidR="005845E9" w:rsidRPr="005845E9" w:rsidRDefault="005845E9" w:rsidP="005845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845E9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  I jog in th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e </w:t>
            </w:r>
            <w:r w:rsidRPr="005845E9">
              <w:rPr>
                <w:rFonts w:ascii="Times New Roman" w:hAnsi="Times New Roman" w:cs="Times New Roman"/>
                <w:sz w:val="40"/>
                <w:szCs w:val="40"/>
              </w:rPr>
              <w:t>fog</w:t>
            </w:r>
          </w:p>
          <w:p w14:paraId="1C1457F8" w14:textId="1582A4B2" w:rsidR="005845E9" w:rsidRDefault="005845E9" w:rsidP="005845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845E9">
              <w:rPr>
                <w:rFonts w:ascii="Times New Roman" w:hAnsi="Times New Roman" w:cs="Times New Roman"/>
                <w:sz w:val="40"/>
                <w:szCs w:val="40"/>
              </w:rPr>
              <w:t xml:space="preserve">                  There is a log</w:t>
            </w:r>
          </w:p>
          <w:p w14:paraId="4FF4FA0F" w14:textId="1723DF6B" w:rsidR="005845E9" w:rsidRPr="005845E9" w:rsidRDefault="005845E9" w:rsidP="005845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Sight word: there</w:t>
            </w:r>
          </w:p>
          <w:p w14:paraId="13B33443" w14:textId="512B6C72" w:rsidR="005845E9" w:rsidRPr="005845E9" w:rsidRDefault="005845E9" w:rsidP="005845E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u w:val="single"/>
              </w:rPr>
              <w:t xml:space="preserve">                              </w:t>
            </w:r>
          </w:p>
          <w:p w14:paraId="1B73CBCE" w14:textId="25B8062C" w:rsidR="00645212" w:rsidRPr="00167613" w:rsidRDefault="009D0BC2" w:rsidP="00645212">
            <w:pPr>
              <w:ind w:left="0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lastRenderedPageBreak/>
              <w:t>Extension</w:t>
            </w:r>
            <w:r w:rsidR="00645212" w:rsidRPr="00167613">
              <w:rPr>
                <w:sz w:val="40"/>
                <w:szCs w:val="40"/>
                <w:u w:val="single"/>
              </w:rPr>
              <w:t xml:space="preserve">: </w:t>
            </w:r>
          </w:p>
          <w:p w14:paraId="67BD5D34" w14:textId="471F093C" w:rsidR="009D0BC2" w:rsidRPr="009D0BC2" w:rsidRDefault="009D0BC2" w:rsidP="009D0B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What</w:t>
            </w:r>
            <w:r w:rsidR="005845E9">
              <w:rPr>
                <w:rFonts w:ascii="Times New Roman" w:hAnsi="Times New Roman" w:cs="Times New Roman"/>
                <w:sz w:val="36"/>
                <w:szCs w:val="36"/>
              </w:rPr>
              <w:t xml:space="preserve"> are you doing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? </w:t>
            </w:r>
            <w:r w:rsidR="005845E9">
              <w:rPr>
                <w:rFonts w:ascii="Times New Roman" w:hAnsi="Times New Roman" w:cs="Times New Roman"/>
                <w:sz w:val="36"/>
                <w:szCs w:val="36"/>
              </w:rPr>
              <w:t>I’m jogging</w:t>
            </w:r>
          </w:p>
          <w:p w14:paraId="41E56315" w14:textId="2D7B9E0F" w:rsidR="009D0BC2" w:rsidRPr="009D0BC2" w:rsidRDefault="003F55CC" w:rsidP="009D0B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How is the weather like today</w:t>
            </w:r>
            <w:r w:rsidR="009D0BC2">
              <w:rPr>
                <w:rFonts w:ascii="Times New Roman" w:hAnsi="Times New Roman" w:cs="Times New Roman"/>
                <w:sz w:val="36"/>
                <w:szCs w:val="36"/>
              </w:rPr>
              <w:t xml:space="preserve">?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It’s foggy</w:t>
            </w:r>
          </w:p>
          <w:p w14:paraId="759DB021" w14:textId="55EB63A8" w:rsidR="009D0BC2" w:rsidRPr="009D0BC2" w:rsidRDefault="009D0BC2" w:rsidP="009D0B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What do you see? I see a</w:t>
            </w:r>
            <w:r w:rsidR="003F55CC">
              <w:rPr>
                <w:rFonts w:ascii="Times New Roman" w:hAnsi="Times New Roman" w:cs="Times New Roman"/>
                <w:sz w:val="36"/>
                <w:szCs w:val="36"/>
              </w:rPr>
              <w:t xml:space="preserve"> log</w:t>
            </w:r>
          </w:p>
          <w:p w14:paraId="7584D9D2" w14:textId="425B12DA" w:rsidR="009D0BC2" w:rsidRPr="00505453" w:rsidRDefault="009D0BC2" w:rsidP="00771084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52E00070" w14:textId="77777777" w:rsidR="001C09C1" w:rsidRDefault="001C09C1"/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0AC71" w14:textId="77777777" w:rsidR="00A84F18" w:rsidRDefault="00A84F18">
      <w:pPr>
        <w:spacing w:after="0" w:line="240" w:lineRule="auto"/>
      </w:pPr>
      <w:r>
        <w:separator/>
      </w:r>
    </w:p>
    <w:p w14:paraId="49943814" w14:textId="77777777" w:rsidR="00A84F18" w:rsidRDefault="00A84F18"/>
  </w:endnote>
  <w:endnote w:type="continuationSeparator" w:id="0">
    <w:p w14:paraId="432E3C96" w14:textId="77777777" w:rsidR="00A84F18" w:rsidRDefault="00A84F18">
      <w:pPr>
        <w:spacing w:after="0" w:line="240" w:lineRule="auto"/>
      </w:pPr>
      <w:r>
        <w:continuationSeparator/>
      </w:r>
    </w:p>
    <w:p w14:paraId="5FD72161" w14:textId="77777777" w:rsidR="00A84F18" w:rsidRDefault="00A84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3347F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2DFC0" w14:textId="77777777" w:rsidR="00A84F18" w:rsidRDefault="00A84F18">
      <w:pPr>
        <w:spacing w:after="0" w:line="240" w:lineRule="auto"/>
      </w:pPr>
      <w:r>
        <w:separator/>
      </w:r>
    </w:p>
    <w:p w14:paraId="364E8AC3" w14:textId="77777777" w:rsidR="00A84F18" w:rsidRDefault="00A84F18"/>
  </w:footnote>
  <w:footnote w:type="continuationSeparator" w:id="0">
    <w:p w14:paraId="4DCD2733" w14:textId="77777777" w:rsidR="00A84F18" w:rsidRDefault="00A84F18">
      <w:pPr>
        <w:spacing w:after="0" w:line="240" w:lineRule="auto"/>
      </w:pPr>
      <w:r>
        <w:continuationSeparator/>
      </w:r>
    </w:p>
    <w:p w14:paraId="5265C025" w14:textId="77777777" w:rsidR="00A84F18" w:rsidRDefault="00A84F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2C4"/>
    <w:multiLevelType w:val="hybridMultilevel"/>
    <w:tmpl w:val="9C3E8A8E"/>
    <w:lvl w:ilvl="0" w:tplc="0809000F">
      <w:start w:val="1"/>
      <w:numFmt w:val="decimal"/>
      <w:lvlText w:val="%1."/>
      <w:lvlJc w:val="left"/>
      <w:pPr>
        <w:ind w:left="2120" w:hanging="360"/>
      </w:pPr>
    </w:lvl>
    <w:lvl w:ilvl="1" w:tplc="08090019" w:tentative="1">
      <w:start w:val="1"/>
      <w:numFmt w:val="lowerLetter"/>
      <w:lvlText w:val="%2."/>
      <w:lvlJc w:val="left"/>
      <w:pPr>
        <w:ind w:left="2840" w:hanging="360"/>
      </w:pPr>
    </w:lvl>
    <w:lvl w:ilvl="2" w:tplc="0809001B" w:tentative="1">
      <w:start w:val="1"/>
      <w:numFmt w:val="lowerRoman"/>
      <w:lvlText w:val="%3."/>
      <w:lvlJc w:val="right"/>
      <w:pPr>
        <w:ind w:left="3560" w:hanging="180"/>
      </w:pPr>
    </w:lvl>
    <w:lvl w:ilvl="3" w:tplc="0809000F" w:tentative="1">
      <w:start w:val="1"/>
      <w:numFmt w:val="decimal"/>
      <w:lvlText w:val="%4."/>
      <w:lvlJc w:val="left"/>
      <w:pPr>
        <w:ind w:left="4280" w:hanging="360"/>
      </w:pPr>
    </w:lvl>
    <w:lvl w:ilvl="4" w:tplc="08090019" w:tentative="1">
      <w:start w:val="1"/>
      <w:numFmt w:val="lowerLetter"/>
      <w:lvlText w:val="%5."/>
      <w:lvlJc w:val="left"/>
      <w:pPr>
        <w:ind w:left="5000" w:hanging="360"/>
      </w:pPr>
    </w:lvl>
    <w:lvl w:ilvl="5" w:tplc="0809001B" w:tentative="1">
      <w:start w:val="1"/>
      <w:numFmt w:val="lowerRoman"/>
      <w:lvlText w:val="%6."/>
      <w:lvlJc w:val="right"/>
      <w:pPr>
        <w:ind w:left="5720" w:hanging="180"/>
      </w:pPr>
    </w:lvl>
    <w:lvl w:ilvl="6" w:tplc="0809000F" w:tentative="1">
      <w:start w:val="1"/>
      <w:numFmt w:val="decimal"/>
      <w:lvlText w:val="%7."/>
      <w:lvlJc w:val="left"/>
      <w:pPr>
        <w:ind w:left="6440" w:hanging="360"/>
      </w:pPr>
    </w:lvl>
    <w:lvl w:ilvl="7" w:tplc="08090019" w:tentative="1">
      <w:start w:val="1"/>
      <w:numFmt w:val="lowerLetter"/>
      <w:lvlText w:val="%8."/>
      <w:lvlJc w:val="left"/>
      <w:pPr>
        <w:ind w:left="7160" w:hanging="360"/>
      </w:pPr>
    </w:lvl>
    <w:lvl w:ilvl="8" w:tplc="08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60AF5A0A"/>
    <w:multiLevelType w:val="hybridMultilevel"/>
    <w:tmpl w:val="D1B00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473F2"/>
    <w:multiLevelType w:val="hybridMultilevel"/>
    <w:tmpl w:val="99B66104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E"/>
    <w:rsid w:val="000C341A"/>
    <w:rsid w:val="00104FB2"/>
    <w:rsid w:val="00167613"/>
    <w:rsid w:val="00172426"/>
    <w:rsid w:val="001C09C1"/>
    <w:rsid w:val="001F7CFF"/>
    <w:rsid w:val="002062F2"/>
    <w:rsid w:val="00210EED"/>
    <w:rsid w:val="002235E0"/>
    <w:rsid w:val="002F549F"/>
    <w:rsid w:val="00310E7A"/>
    <w:rsid w:val="0035428C"/>
    <w:rsid w:val="00396CBB"/>
    <w:rsid w:val="003A58EE"/>
    <w:rsid w:val="003F55CC"/>
    <w:rsid w:val="00505453"/>
    <w:rsid w:val="005845E9"/>
    <w:rsid w:val="005B1762"/>
    <w:rsid w:val="00645212"/>
    <w:rsid w:val="00706299"/>
    <w:rsid w:val="00771084"/>
    <w:rsid w:val="007C2C53"/>
    <w:rsid w:val="008C237E"/>
    <w:rsid w:val="008C6CCB"/>
    <w:rsid w:val="009966EB"/>
    <w:rsid w:val="009B325B"/>
    <w:rsid w:val="009D0BC2"/>
    <w:rsid w:val="00A078BE"/>
    <w:rsid w:val="00A84F18"/>
    <w:rsid w:val="00AC571B"/>
    <w:rsid w:val="00C3579B"/>
    <w:rsid w:val="00D464AB"/>
    <w:rsid w:val="00E34D79"/>
    <w:rsid w:val="00EF23D1"/>
    <w:rsid w:val="00F824FD"/>
    <w:rsid w:val="00FE2AC0"/>
    <w:rsid w:val="00F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A83"/>
  <w15:chartTrackingRefBased/>
  <w15:docId w15:val="{5C7BF220-9CC0-8A42-84D3-EA68A2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manuel/Library/Containers/com.microsoft.Word/Data/Library/Application%20Support/Microsoft/Office/16.0/DTS/en-GB%7b94E98AB2-55B2-B04D-9641-6924BB4FFDF5%7d/%7b404048C1-88E8-824E-AA1D-63B37A10414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62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2020-06-23T02:19:00Z</dcterms:created>
  <dcterms:modified xsi:type="dcterms:W3CDTF">2020-06-23T06:11:00Z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