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3A58EE" w14:paraId="765CFEB3" w14:textId="77777777" w:rsidTr="003A58EE">
        <w:trPr>
          <w:trHeight w:val="1080"/>
        </w:trPr>
        <w:tc>
          <w:tcPr>
            <w:tcW w:w="9620" w:type="dxa"/>
          </w:tcPr>
          <w:p w14:paraId="79832E9D" w14:textId="6F9022DF" w:rsidR="003A58EE" w:rsidRPr="003A58EE" w:rsidRDefault="003A58EE" w:rsidP="003A58EE">
            <w:pPr>
              <w:ind w:left="0"/>
              <w:jc w:val="center"/>
              <w:rPr>
                <w:b/>
                <w:bCs/>
                <w:sz w:val="44"/>
                <w:szCs w:val="44"/>
              </w:rPr>
            </w:pPr>
            <w:r w:rsidRPr="003A58EE">
              <w:rPr>
                <w:b/>
                <w:bCs/>
                <w:sz w:val="44"/>
                <w:szCs w:val="44"/>
              </w:rPr>
              <w:t>HAPPY PHONICS – K</w:t>
            </w:r>
            <w:r w:rsidR="009D0BC2">
              <w:rPr>
                <w:b/>
                <w:bCs/>
                <w:sz w:val="44"/>
                <w:szCs w:val="44"/>
              </w:rPr>
              <w:t>3</w:t>
            </w:r>
          </w:p>
          <w:p w14:paraId="38A03D50" w14:textId="2693C204" w:rsidR="003A58EE" w:rsidRPr="003A58EE" w:rsidRDefault="003A58EE" w:rsidP="003A58EE">
            <w:pPr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3A58EE">
              <w:rPr>
                <w:b/>
                <w:bCs/>
                <w:sz w:val="40"/>
                <w:szCs w:val="40"/>
              </w:rPr>
              <w:t xml:space="preserve">JUNE – WEEK </w:t>
            </w:r>
            <w:r w:rsidR="003C48AC">
              <w:rPr>
                <w:b/>
                <w:bCs/>
                <w:sz w:val="40"/>
                <w:szCs w:val="40"/>
              </w:rPr>
              <w:t>3</w:t>
            </w:r>
            <w:r w:rsidR="00706299">
              <w:rPr>
                <w:b/>
                <w:bCs/>
                <w:sz w:val="40"/>
                <w:szCs w:val="40"/>
              </w:rPr>
              <w:t xml:space="preserve"> - SUMMARY</w:t>
            </w:r>
          </w:p>
        </w:tc>
      </w:tr>
      <w:tr w:rsidR="003A58EE" w14:paraId="79B96624" w14:textId="77777777" w:rsidTr="003A58EE">
        <w:trPr>
          <w:trHeight w:val="840"/>
        </w:trPr>
        <w:tc>
          <w:tcPr>
            <w:tcW w:w="9620" w:type="dxa"/>
          </w:tcPr>
          <w:p w14:paraId="68A414A8" w14:textId="77777777" w:rsidR="003A58EE" w:rsidRPr="003A58EE" w:rsidRDefault="003A58EE" w:rsidP="003A58EE">
            <w:pPr>
              <w:ind w:left="0"/>
              <w:jc w:val="center"/>
              <w:rPr>
                <w:sz w:val="44"/>
                <w:szCs w:val="44"/>
              </w:rPr>
            </w:pPr>
            <w:r w:rsidRPr="003A58EE">
              <w:rPr>
                <w:sz w:val="44"/>
                <w:szCs w:val="44"/>
              </w:rPr>
              <w:t>OBJECTVIES</w:t>
            </w:r>
          </w:p>
        </w:tc>
      </w:tr>
      <w:tr w:rsidR="003A58EE" w14:paraId="04A541F5" w14:textId="77777777" w:rsidTr="003A58EE">
        <w:trPr>
          <w:trHeight w:val="2720"/>
        </w:trPr>
        <w:tc>
          <w:tcPr>
            <w:tcW w:w="9620" w:type="dxa"/>
          </w:tcPr>
          <w:p w14:paraId="539EB381" w14:textId="582C8A49" w:rsidR="00AC571B" w:rsidRDefault="00AC571B" w:rsidP="00AC571B">
            <w:pPr>
              <w:ind w:left="0"/>
              <w:rPr>
                <w:b/>
                <w:bCs/>
                <w:sz w:val="40"/>
                <w:szCs w:val="40"/>
              </w:rPr>
            </w:pPr>
            <w:r w:rsidRPr="00167613">
              <w:rPr>
                <w:sz w:val="40"/>
                <w:szCs w:val="40"/>
                <w:u w:val="single"/>
              </w:rPr>
              <w:t>Words</w:t>
            </w:r>
            <w:r w:rsidR="00FE2AC0">
              <w:rPr>
                <w:sz w:val="40"/>
                <w:szCs w:val="40"/>
                <w:u w:val="single"/>
              </w:rPr>
              <w:t xml:space="preserve"> family</w:t>
            </w:r>
            <w:r w:rsidRPr="00167613">
              <w:rPr>
                <w:sz w:val="40"/>
                <w:szCs w:val="40"/>
                <w:u w:val="single"/>
              </w:rPr>
              <w:t>:</w:t>
            </w:r>
            <w:r w:rsidR="00FE2AC0">
              <w:rPr>
                <w:sz w:val="40"/>
                <w:szCs w:val="40"/>
                <w:u w:val="single"/>
              </w:rPr>
              <w:t xml:space="preserve"> </w:t>
            </w:r>
            <w:r w:rsidR="003C48AC">
              <w:rPr>
                <w:sz w:val="40"/>
                <w:szCs w:val="40"/>
                <w:u w:val="single"/>
              </w:rPr>
              <w:t>op</w:t>
            </w:r>
          </w:p>
          <w:p w14:paraId="1A96EB57" w14:textId="3CCEA52B" w:rsidR="00FE2AC0" w:rsidRPr="00FE2AC0" w:rsidRDefault="00FE2AC0" w:rsidP="00AC571B">
            <w:pPr>
              <w:ind w:left="0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Words:</w:t>
            </w:r>
          </w:p>
          <w:p w14:paraId="0A5935DB" w14:textId="0A28CFAC" w:rsidR="003A58EE" w:rsidRDefault="003C48AC" w:rsidP="003A58EE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top</w:t>
            </w:r>
            <w:r w:rsidR="00645212" w:rsidRPr="00645212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hop</w:t>
            </w:r>
            <w:r w:rsidR="00505453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mop</w:t>
            </w:r>
          </w:p>
          <w:p w14:paraId="559FD1B1" w14:textId="3D612525" w:rsidR="00E34D79" w:rsidRPr="00167613" w:rsidRDefault="009D0BC2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Listen and Repeat</w:t>
            </w:r>
            <w:r w:rsidR="00E34D79" w:rsidRPr="00167613">
              <w:rPr>
                <w:rFonts w:ascii="Times New Roman" w:hAnsi="Times New Roman" w:cs="Times New Roman"/>
                <w:sz w:val="36"/>
                <w:szCs w:val="36"/>
                <w:u w:val="single"/>
              </w:rPr>
              <w:t xml:space="preserve">: </w:t>
            </w:r>
          </w:p>
          <w:p w14:paraId="3B820DEE" w14:textId="1CB0ACDA" w:rsidR="00E34D79" w:rsidRDefault="00E34D79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</w:t>
            </w:r>
            <w:r w:rsidR="009D0BC2">
              <w:rPr>
                <w:rFonts w:ascii="Times New Roman" w:hAnsi="Times New Roman" w:cs="Times New Roman"/>
                <w:sz w:val="36"/>
                <w:szCs w:val="36"/>
              </w:rPr>
              <w:t xml:space="preserve"> o </w:t>
            </w:r>
            <w:r w:rsidR="003C48AC">
              <w:rPr>
                <w:rFonts w:ascii="Times New Roman" w:hAnsi="Times New Roman" w:cs="Times New Roman"/>
                <w:sz w:val="36"/>
                <w:szCs w:val="36"/>
              </w:rPr>
              <w:t xml:space="preserve">+ </w:t>
            </w:r>
            <w:proofErr w:type="gramStart"/>
            <w:r w:rsidR="003C48AC">
              <w:rPr>
                <w:rFonts w:ascii="Times New Roman" w:hAnsi="Times New Roman" w:cs="Times New Roman"/>
                <w:sz w:val="36"/>
                <w:szCs w:val="36"/>
              </w:rPr>
              <w:t xml:space="preserve">p </w:t>
            </w:r>
            <w:r w:rsidR="009D0BC2">
              <w:rPr>
                <w:rFonts w:ascii="Times New Roman" w:hAnsi="Times New Roman" w:cs="Times New Roman"/>
                <w:sz w:val="36"/>
                <w:szCs w:val="36"/>
              </w:rPr>
              <w:t xml:space="preserve"> ----------</w:t>
            </w:r>
            <w:proofErr w:type="gramEnd"/>
            <w:r w:rsidR="009D0BC2">
              <w:rPr>
                <w:rFonts w:ascii="Times New Roman" w:hAnsi="Times New Roman" w:cs="Times New Roman"/>
                <w:sz w:val="36"/>
                <w:szCs w:val="36"/>
              </w:rPr>
              <w:t>&gt; o</w:t>
            </w:r>
            <w:r w:rsidR="003C48AC">
              <w:rPr>
                <w:rFonts w:ascii="Times New Roman" w:hAnsi="Times New Roman" w:cs="Times New Roman"/>
                <w:sz w:val="36"/>
                <w:szCs w:val="36"/>
              </w:rPr>
              <w:t>p</w:t>
            </w:r>
          </w:p>
          <w:p w14:paraId="39727E75" w14:textId="17F5DA71" w:rsidR="009D0BC2" w:rsidRDefault="009D0BC2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</w:t>
            </w:r>
            <w:r w:rsidR="003C48AC">
              <w:rPr>
                <w:rFonts w:ascii="Times New Roman" w:hAnsi="Times New Roman" w:cs="Times New Roman"/>
                <w:sz w:val="36"/>
                <w:szCs w:val="36"/>
              </w:rPr>
              <w:t xml:space="preserve">t + </w:t>
            </w:r>
            <w:proofErr w:type="gramStart"/>
            <w:r w:rsidR="003C48AC">
              <w:rPr>
                <w:rFonts w:ascii="Times New Roman" w:hAnsi="Times New Roman" w:cs="Times New Roman"/>
                <w:sz w:val="36"/>
                <w:szCs w:val="36"/>
              </w:rPr>
              <w:t xml:space="preserve">op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----------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&gt; </w:t>
            </w:r>
            <w:r w:rsidR="003C48AC">
              <w:rPr>
                <w:rFonts w:ascii="Times New Roman" w:hAnsi="Times New Roman" w:cs="Times New Roman"/>
                <w:sz w:val="36"/>
                <w:szCs w:val="36"/>
              </w:rPr>
              <w:t>top</w:t>
            </w:r>
          </w:p>
          <w:p w14:paraId="4C7F5B49" w14:textId="2EFDDAD2" w:rsidR="009D0BC2" w:rsidRDefault="009D0BC2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</w:t>
            </w:r>
          </w:p>
          <w:p w14:paraId="29468C15" w14:textId="7BA189FD" w:rsidR="001F7CFF" w:rsidRDefault="009D0BC2" w:rsidP="009D0BC2">
            <w:pPr>
              <w:ind w:left="0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Point and read</w:t>
            </w:r>
            <w:r w:rsidR="001F7CFF" w:rsidRPr="00C5543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:</w:t>
            </w:r>
          </w:p>
          <w:p w14:paraId="7F37BB66" w14:textId="1A58D985" w:rsidR="009D0BC2" w:rsidRDefault="009D0BC2" w:rsidP="009D0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 w:rsidR="005845E9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h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 w:rsidR="003C48AC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+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 w:rsidR="003C48AC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op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  ------</w:t>
            </w:r>
            <w:r w:rsidRP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sym w:font="Wingdings" w:char="F0E0"/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 w:rsidR="005845E9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hog</w:t>
            </w:r>
          </w:p>
          <w:p w14:paraId="7B191D1E" w14:textId="7C7EF860" w:rsidR="009D0BC2" w:rsidRDefault="003C48AC" w:rsidP="009D0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p</w:t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+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op</w:t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-------</w:t>
            </w:r>
            <w:r w:rsidR="009D0BC2" w:rsidRP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sym w:font="Wingdings" w:char="F0E0"/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pop</w:t>
            </w:r>
          </w:p>
          <w:p w14:paraId="687DDCAE" w14:textId="25F8184B" w:rsidR="009D0BC2" w:rsidRDefault="003C48AC" w:rsidP="009D0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b</w:t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+ </w:t>
            </w:r>
            <w:r w:rsidR="005845E9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o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p</w:t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-------</w:t>
            </w:r>
            <w:r w:rsidR="009D0BC2" w:rsidRP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sym w:font="Wingdings" w:char="F0E0"/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bop</w:t>
            </w:r>
          </w:p>
          <w:p w14:paraId="374A99E7" w14:textId="4B8D9C61" w:rsidR="009D0BC2" w:rsidRDefault="003C48AC" w:rsidP="009D0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s</w:t>
            </w:r>
            <w:r w:rsidR="005845E9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.</w:t>
            </w:r>
            <w:proofErr w:type="gramEnd"/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 w:rsidR="005845E9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o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p</w:t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-------</w:t>
            </w:r>
            <w:r w:rsidR="009D0BC2" w:rsidRP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sym w:font="Wingdings" w:char="F0E0"/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sop</w:t>
            </w:r>
          </w:p>
          <w:p w14:paraId="63B973DB" w14:textId="77777777" w:rsidR="005845E9" w:rsidRDefault="005845E9" w:rsidP="005845E9">
            <w:pPr>
              <w:pStyle w:val="ListParagraph"/>
              <w:ind w:left="2120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</w:p>
          <w:p w14:paraId="5B54F19B" w14:textId="63F350CD" w:rsidR="009D0BC2" w:rsidRDefault="005845E9" w:rsidP="005845E9">
            <w:p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Listen and chant:</w:t>
            </w:r>
          </w:p>
          <w:p w14:paraId="086FC6BB" w14:textId="190CBB52" w:rsidR="005845E9" w:rsidRPr="005845E9" w:rsidRDefault="005845E9" w:rsidP="005845E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845E9"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I </w:t>
            </w:r>
            <w:r w:rsidR="003C48AC">
              <w:rPr>
                <w:rFonts w:ascii="Times New Roman" w:hAnsi="Times New Roman" w:cs="Times New Roman"/>
                <w:sz w:val="40"/>
                <w:szCs w:val="40"/>
              </w:rPr>
              <w:t>have a top</w:t>
            </w:r>
          </w:p>
          <w:p w14:paraId="1C1457F8" w14:textId="79889A66" w:rsidR="005845E9" w:rsidRDefault="005845E9" w:rsidP="005845E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845E9"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</w:t>
            </w:r>
            <w:r w:rsidR="003C48AC">
              <w:rPr>
                <w:rFonts w:ascii="Times New Roman" w:hAnsi="Times New Roman" w:cs="Times New Roman"/>
                <w:sz w:val="40"/>
                <w:szCs w:val="40"/>
              </w:rPr>
              <w:t>I hop to the mop</w:t>
            </w:r>
          </w:p>
          <w:p w14:paraId="4FF4FA0F" w14:textId="697D5534" w:rsidR="005845E9" w:rsidRPr="005845E9" w:rsidRDefault="005845E9" w:rsidP="005845E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Sight word: </w:t>
            </w:r>
            <w:r w:rsidR="003C48AC">
              <w:rPr>
                <w:rFonts w:ascii="Times New Roman" w:hAnsi="Times New Roman" w:cs="Times New Roman"/>
                <w:sz w:val="40"/>
                <w:szCs w:val="40"/>
              </w:rPr>
              <w:t>have, to</w:t>
            </w:r>
          </w:p>
          <w:p w14:paraId="13B33443" w14:textId="512B6C72" w:rsidR="005845E9" w:rsidRPr="005845E9" w:rsidRDefault="005845E9" w:rsidP="005845E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                             </w:t>
            </w:r>
          </w:p>
          <w:p w14:paraId="1B73CBCE" w14:textId="25B8062C" w:rsidR="00645212" w:rsidRPr="00167613" w:rsidRDefault="009D0BC2" w:rsidP="00645212">
            <w:pPr>
              <w:ind w:left="0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lastRenderedPageBreak/>
              <w:t>Extension</w:t>
            </w:r>
            <w:r w:rsidR="00645212" w:rsidRPr="00167613">
              <w:rPr>
                <w:sz w:val="40"/>
                <w:szCs w:val="40"/>
                <w:u w:val="single"/>
              </w:rPr>
              <w:t xml:space="preserve">: </w:t>
            </w:r>
          </w:p>
          <w:p w14:paraId="67BD5D34" w14:textId="59059FA9" w:rsidR="009D0BC2" w:rsidRPr="009D0BC2" w:rsidRDefault="009D0BC2" w:rsidP="009D0B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What</w:t>
            </w:r>
            <w:r w:rsidR="005845E9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3C48AC">
              <w:rPr>
                <w:rFonts w:ascii="Times New Roman" w:hAnsi="Times New Roman" w:cs="Times New Roman"/>
                <w:sz w:val="36"/>
                <w:szCs w:val="36"/>
              </w:rPr>
              <w:t>do you have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? </w:t>
            </w:r>
            <w:r w:rsidR="003C48AC">
              <w:rPr>
                <w:rFonts w:ascii="Times New Roman" w:hAnsi="Times New Roman" w:cs="Times New Roman"/>
                <w:sz w:val="36"/>
                <w:szCs w:val="36"/>
              </w:rPr>
              <w:t>I have a top</w:t>
            </w:r>
          </w:p>
          <w:p w14:paraId="41E56315" w14:textId="7F498A93" w:rsidR="009D0BC2" w:rsidRPr="009D0BC2" w:rsidRDefault="00E33252" w:rsidP="009D0B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What are you doing</w:t>
            </w:r>
            <w:r w:rsidR="009D0BC2">
              <w:rPr>
                <w:rFonts w:ascii="Times New Roman" w:hAnsi="Times New Roman" w:cs="Times New Roman"/>
                <w:sz w:val="36"/>
                <w:szCs w:val="36"/>
              </w:rPr>
              <w:t xml:space="preserve">?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I’m mopping</w:t>
            </w:r>
          </w:p>
          <w:p w14:paraId="7584D9D2" w14:textId="425B12DA" w:rsidR="009D0BC2" w:rsidRPr="00505453" w:rsidRDefault="009D0BC2" w:rsidP="00E33252">
            <w:pPr>
              <w:pStyle w:val="ListParagraph"/>
              <w:ind w:left="234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52E00070" w14:textId="77777777" w:rsidR="001C09C1" w:rsidRDefault="001C09C1"/>
    <w:sectPr w:rsidR="001C09C1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64EC1" w14:textId="77777777" w:rsidR="00E003EB" w:rsidRDefault="00E003EB">
      <w:pPr>
        <w:spacing w:after="0" w:line="240" w:lineRule="auto"/>
      </w:pPr>
      <w:r>
        <w:separator/>
      </w:r>
    </w:p>
    <w:p w14:paraId="30681EF3" w14:textId="77777777" w:rsidR="00E003EB" w:rsidRDefault="00E003EB"/>
  </w:endnote>
  <w:endnote w:type="continuationSeparator" w:id="0">
    <w:p w14:paraId="0E422F15" w14:textId="77777777" w:rsidR="00E003EB" w:rsidRDefault="00E003EB">
      <w:pPr>
        <w:spacing w:after="0" w:line="240" w:lineRule="auto"/>
      </w:pPr>
      <w:r>
        <w:continuationSeparator/>
      </w:r>
    </w:p>
    <w:p w14:paraId="1C14EF7B" w14:textId="77777777" w:rsidR="00E003EB" w:rsidRDefault="00E003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3347F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BAF36" w14:textId="77777777" w:rsidR="00E003EB" w:rsidRDefault="00E003EB">
      <w:pPr>
        <w:spacing w:after="0" w:line="240" w:lineRule="auto"/>
      </w:pPr>
      <w:r>
        <w:separator/>
      </w:r>
    </w:p>
    <w:p w14:paraId="4C5D51A8" w14:textId="77777777" w:rsidR="00E003EB" w:rsidRDefault="00E003EB"/>
  </w:footnote>
  <w:footnote w:type="continuationSeparator" w:id="0">
    <w:p w14:paraId="63DA7BDE" w14:textId="77777777" w:rsidR="00E003EB" w:rsidRDefault="00E003EB">
      <w:pPr>
        <w:spacing w:after="0" w:line="240" w:lineRule="auto"/>
      </w:pPr>
      <w:r>
        <w:continuationSeparator/>
      </w:r>
    </w:p>
    <w:p w14:paraId="4FCED069" w14:textId="77777777" w:rsidR="00E003EB" w:rsidRDefault="00E003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2C4"/>
    <w:multiLevelType w:val="hybridMultilevel"/>
    <w:tmpl w:val="9C3E8A8E"/>
    <w:lvl w:ilvl="0" w:tplc="0809000F">
      <w:start w:val="1"/>
      <w:numFmt w:val="decimal"/>
      <w:lvlText w:val="%1."/>
      <w:lvlJc w:val="left"/>
      <w:pPr>
        <w:ind w:left="2120" w:hanging="360"/>
      </w:pPr>
    </w:lvl>
    <w:lvl w:ilvl="1" w:tplc="08090019" w:tentative="1">
      <w:start w:val="1"/>
      <w:numFmt w:val="lowerLetter"/>
      <w:lvlText w:val="%2."/>
      <w:lvlJc w:val="left"/>
      <w:pPr>
        <w:ind w:left="2840" w:hanging="360"/>
      </w:pPr>
    </w:lvl>
    <w:lvl w:ilvl="2" w:tplc="0809001B" w:tentative="1">
      <w:start w:val="1"/>
      <w:numFmt w:val="lowerRoman"/>
      <w:lvlText w:val="%3."/>
      <w:lvlJc w:val="right"/>
      <w:pPr>
        <w:ind w:left="3560" w:hanging="180"/>
      </w:pPr>
    </w:lvl>
    <w:lvl w:ilvl="3" w:tplc="0809000F" w:tentative="1">
      <w:start w:val="1"/>
      <w:numFmt w:val="decimal"/>
      <w:lvlText w:val="%4."/>
      <w:lvlJc w:val="left"/>
      <w:pPr>
        <w:ind w:left="4280" w:hanging="360"/>
      </w:pPr>
    </w:lvl>
    <w:lvl w:ilvl="4" w:tplc="08090019" w:tentative="1">
      <w:start w:val="1"/>
      <w:numFmt w:val="lowerLetter"/>
      <w:lvlText w:val="%5."/>
      <w:lvlJc w:val="left"/>
      <w:pPr>
        <w:ind w:left="5000" w:hanging="360"/>
      </w:pPr>
    </w:lvl>
    <w:lvl w:ilvl="5" w:tplc="0809001B" w:tentative="1">
      <w:start w:val="1"/>
      <w:numFmt w:val="lowerRoman"/>
      <w:lvlText w:val="%6."/>
      <w:lvlJc w:val="right"/>
      <w:pPr>
        <w:ind w:left="5720" w:hanging="180"/>
      </w:pPr>
    </w:lvl>
    <w:lvl w:ilvl="6" w:tplc="0809000F" w:tentative="1">
      <w:start w:val="1"/>
      <w:numFmt w:val="decimal"/>
      <w:lvlText w:val="%7."/>
      <w:lvlJc w:val="left"/>
      <w:pPr>
        <w:ind w:left="6440" w:hanging="360"/>
      </w:pPr>
    </w:lvl>
    <w:lvl w:ilvl="7" w:tplc="08090019" w:tentative="1">
      <w:start w:val="1"/>
      <w:numFmt w:val="lowerLetter"/>
      <w:lvlText w:val="%8."/>
      <w:lvlJc w:val="left"/>
      <w:pPr>
        <w:ind w:left="7160" w:hanging="360"/>
      </w:pPr>
    </w:lvl>
    <w:lvl w:ilvl="8" w:tplc="08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60AF5A0A"/>
    <w:multiLevelType w:val="hybridMultilevel"/>
    <w:tmpl w:val="D1B0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473F2"/>
    <w:multiLevelType w:val="hybridMultilevel"/>
    <w:tmpl w:val="99B66104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E"/>
    <w:rsid w:val="000C341A"/>
    <w:rsid w:val="00104FB2"/>
    <w:rsid w:val="00167613"/>
    <w:rsid w:val="00172426"/>
    <w:rsid w:val="001C09C1"/>
    <w:rsid w:val="001F7CFF"/>
    <w:rsid w:val="002062F2"/>
    <w:rsid w:val="00210EED"/>
    <w:rsid w:val="002235E0"/>
    <w:rsid w:val="002F549F"/>
    <w:rsid w:val="00310E7A"/>
    <w:rsid w:val="0035428C"/>
    <w:rsid w:val="00396CBB"/>
    <w:rsid w:val="003A58EE"/>
    <w:rsid w:val="003C48AC"/>
    <w:rsid w:val="003F55CC"/>
    <w:rsid w:val="00505453"/>
    <w:rsid w:val="005845E9"/>
    <w:rsid w:val="005B1762"/>
    <w:rsid w:val="00645212"/>
    <w:rsid w:val="00706299"/>
    <w:rsid w:val="00771084"/>
    <w:rsid w:val="007C2C53"/>
    <w:rsid w:val="008C237E"/>
    <w:rsid w:val="008C6CCB"/>
    <w:rsid w:val="009966EB"/>
    <w:rsid w:val="009B325B"/>
    <w:rsid w:val="009D0BC2"/>
    <w:rsid w:val="00A078BE"/>
    <w:rsid w:val="00A84F18"/>
    <w:rsid w:val="00AC571B"/>
    <w:rsid w:val="00C3579B"/>
    <w:rsid w:val="00D464AB"/>
    <w:rsid w:val="00E003EB"/>
    <w:rsid w:val="00E33252"/>
    <w:rsid w:val="00E34D79"/>
    <w:rsid w:val="00EF23D1"/>
    <w:rsid w:val="00F824FD"/>
    <w:rsid w:val="00FE2AC0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A83"/>
  <w15:chartTrackingRefBased/>
  <w15:docId w15:val="{5C7BF220-9CC0-8A42-84D3-EA68A2B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0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manuel/Library/Containers/com.microsoft.Word/Data/Library/Application%20Support/Microsoft/Office/16.0/DTS/en-GB%7b94E98AB2-55B2-B04D-9641-6924BB4FFDF5%7d/%7b404048C1-88E8-824E-AA1D-63B37A10414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2020-06-23T02:19:00Z</dcterms:created>
  <dcterms:modified xsi:type="dcterms:W3CDTF">2020-06-23T06:23:00Z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