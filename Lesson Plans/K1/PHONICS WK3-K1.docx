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:rsidTr="003A58EE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620" w:type="dxa"/>
          </w:tcPr>
          <w:p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K1</w:t>
            </w:r>
          </w:p>
          <w:p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4F0C06">
              <w:rPr>
                <w:b/>
                <w:bCs/>
                <w:sz w:val="40"/>
                <w:szCs w:val="40"/>
              </w:rPr>
              <w:t>2</w:t>
            </w:r>
            <w:r w:rsidR="002F3C94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:rsidTr="003A58EE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620" w:type="dxa"/>
          </w:tcPr>
          <w:p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:rsidTr="003A58EE">
        <w:tblPrEx>
          <w:tblCellMar>
            <w:top w:w="0" w:type="dxa"/>
            <w:bottom w:w="0" w:type="dxa"/>
          </w:tblCellMar>
        </w:tblPrEx>
        <w:trPr>
          <w:trHeight w:val="2720"/>
        </w:trPr>
        <w:tc>
          <w:tcPr>
            <w:tcW w:w="9620" w:type="dxa"/>
          </w:tcPr>
          <w:p w:rsidR="003A58EE" w:rsidRPr="000C341A" w:rsidRDefault="003A58EE" w:rsidP="00AC571B">
            <w:pPr>
              <w:ind w:left="0"/>
              <w:rPr>
                <w:sz w:val="40"/>
                <w:szCs w:val="40"/>
              </w:rPr>
            </w:pPr>
            <w:r w:rsidRPr="000C341A">
              <w:rPr>
                <w:sz w:val="40"/>
                <w:szCs w:val="40"/>
              </w:rPr>
              <w:t>Letters:</w:t>
            </w:r>
          </w:p>
          <w:p w:rsidR="000C341A" w:rsidRPr="00AC571B" w:rsidRDefault="00AC571B" w:rsidP="003A58EE">
            <w:pPr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Big </w:t>
            </w:r>
            <w:r w:rsidR="00466232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AC571B">
              <w:rPr>
                <w:rFonts w:ascii="Times New Roman" w:hAnsi="Times New Roman" w:cs="Times New Roman"/>
                <w:sz w:val="40"/>
                <w:szCs w:val="40"/>
              </w:rPr>
              <w:t xml:space="preserve"> small </w:t>
            </w:r>
            <w:r w:rsidR="00466232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  <w:p w:rsidR="00AC571B" w:rsidRPr="00AC571B" w:rsidRDefault="00AC571B" w:rsidP="00AC571B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Words:</w:t>
            </w:r>
          </w:p>
          <w:p w:rsidR="003A58EE" w:rsidRPr="00645212" w:rsidRDefault="00466232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pig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pie</w:t>
            </w:r>
          </w:p>
          <w:p w:rsidR="00645212" w:rsidRPr="00645212" w:rsidRDefault="00645212" w:rsidP="00645212">
            <w:pPr>
              <w:ind w:left="0"/>
              <w:rPr>
                <w:sz w:val="40"/>
                <w:szCs w:val="40"/>
              </w:rPr>
            </w:pPr>
            <w:r w:rsidRPr="00645212">
              <w:rPr>
                <w:sz w:val="40"/>
                <w:szCs w:val="40"/>
              </w:rPr>
              <w:t xml:space="preserve">Chants: </w:t>
            </w:r>
          </w:p>
          <w:p w:rsidR="00645212" w:rsidRPr="00645212" w:rsidRDefault="00466232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r w:rsidR="00FF21BF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</w:p>
          <w:p w:rsidR="00645212" w:rsidRPr="00645212" w:rsidRDefault="00466232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Pp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:rsidR="00645212" w:rsidRPr="00645212" w:rsidRDefault="00466232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says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</w:p>
          <w:p w:rsidR="00645212" w:rsidRPr="00645212" w:rsidRDefault="00645212" w:rsidP="00645212">
            <w:pPr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  <w:r w:rsidRPr="00645212">
              <w:rPr>
                <w:rFonts w:ascii="Times New Roman" w:hAnsi="Times New Roman" w:cs="Times New Roman"/>
                <w:sz w:val="48"/>
                <w:szCs w:val="48"/>
              </w:rPr>
              <w:t xml:space="preserve">Song: </w:t>
            </w:r>
          </w:p>
          <w:p w:rsidR="00645212" w:rsidRPr="00645212" w:rsidRDefault="00466232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pig has a pie</w:t>
            </w:r>
          </w:p>
          <w:p w:rsidR="00466232" w:rsidRPr="00645212" w:rsidRDefault="00466232" w:rsidP="0046623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pig has a pie</w:t>
            </w:r>
          </w:p>
          <w:p w:rsidR="00645212" w:rsidRPr="00645212" w:rsidRDefault="00466232" w:rsidP="00645212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r w:rsidR="00645212"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  <w:r w:rsidRPr="00645212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Pp</w:t>
            </w:r>
            <w:proofErr w:type="spellEnd"/>
          </w:p>
          <w:p w:rsidR="005E1C7E" w:rsidRPr="00645212" w:rsidRDefault="005E1C7E" w:rsidP="005E1C7E">
            <w:pPr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 pig has a pie</w:t>
            </w:r>
          </w:p>
          <w:p w:rsidR="00645212" w:rsidRPr="00645212" w:rsidRDefault="00645212" w:rsidP="00645212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7164" w:rsidRDefault="00D87164">
      <w:pPr>
        <w:spacing w:after="0" w:line="240" w:lineRule="auto"/>
      </w:pPr>
      <w:r>
        <w:separator/>
      </w:r>
    </w:p>
    <w:p w:rsidR="00D87164" w:rsidRDefault="00D87164"/>
  </w:endnote>
  <w:endnote w:type="continuationSeparator" w:id="0">
    <w:p w:rsidR="00D87164" w:rsidRDefault="00D87164">
      <w:pPr>
        <w:spacing w:after="0" w:line="240" w:lineRule="auto"/>
      </w:pPr>
      <w:r>
        <w:continuationSeparator/>
      </w:r>
    </w:p>
    <w:p w:rsidR="00D87164" w:rsidRDefault="00D871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7164" w:rsidRDefault="00D87164">
      <w:pPr>
        <w:spacing w:after="0" w:line="240" w:lineRule="auto"/>
      </w:pPr>
      <w:r>
        <w:separator/>
      </w:r>
    </w:p>
    <w:p w:rsidR="00D87164" w:rsidRDefault="00D87164"/>
  </w:footnote>
  <w:footnote w:type="continuationSeparator" w:id="0">
    <w:p w:rsidR="00D87164" w:rsidRDefault="00D87164">
      <w:pPr>
        <w:spacing w:after="0" w:line="240" w:lineRule="auto"/>
      </w:pPr>
      <w:r>
        <w:continuationSeparator/>
      </w:r>
    </w:p>
    <w:p w:rsidR="00D87164" w:rsidRDefault="00D871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C09C1"/>
    <w:rsid w:val="002062F2"/>
    <w:rsid w:val="002F3C94"/>
    <w:rsid w:val="00310E7A"/>
    <w:rsid w:val="003A58EE"/>
    <w:rsid w:val="00466232"/>
    <w:rsid w:val="004F0C06"/>
    <w:rsid w:val="005E1C7E"/>
    <w:rsid w:val="00645212"/>
    <w:rsid w:val="007D58C0"/>
    <w:rsid w:val="008C237E"/>
    <w:rsid w:val="008C6CCB"/>
    <w:rsid w:val="00AC571B"/>
    <w:rsid w:val="00B37B83"/>
    <w:rsid w:val="00D87164"/>
    <w:rsid w:val="00E178BE"/>
    <w:rsid w:val="00EE2F06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B60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2020-06-23T04:01:00Z</dcterms:created>
  <dcterms:modified xsi:type="dcterms:W3CDTF">2020-06-23T04:02:00Z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