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7777777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K1</w:t>
            </w:r>
          </w:p>
          <w:p w14:paraId="38A03D50" w14:textId="449EB562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FF21BF">
              <w:rPr>
                <w:b/>
                <w:bCs/>
                <w:sz w:val="40"/>
                <w:szCs w:val="40"/>
              </w:rPr>
              <w:t>2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8906F9C" w14:textId="77777777" w:rsidR="003A58EE" w:rsidRPr="000C341A" w:rsidRDefault="003A58EE" w:rsidP="00AC571B">
            <w:pPr>
              <w:ind w:left="0"/>
              <w:rPr>
                <w:sz w:val="40"/>
                <w:szCs w:val="40"/>
              </w:rPr>
            </w:pPr>
            <w:r w:rsidRPr="000C341A">
              <w:rPr>
                <w:sz w:val="40"/>
                <w:szCs w:val="40"/>
              </w:rPr>
              <w:t>Letters:</w:t>
            </w:r>
          </w:p>
          <w:p w14:paraId="38168951" w14:textId="3B5332D5"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9B325B"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9B325B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  <w:p w14:paraId="539EB381" w14:textId="77777777" w:rsidR="00AC571B" w:rsidRPr="00AC571B" w:rsidRDefault="00AC571B" w:rsidP="00AC571B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Words:</w:t>
            </w:r>
          </w:p>
          <w:p w14:paraId="0A5935DB" w14:textId="3E45E1D3" w:rsidR="003A58EE" w:rsidRPr="00645212" w:rsidRDefault="009B325B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Nut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Nurse</w:t>
            </w:r>
          </w:p>
          <w:p w14:paraId="1B73CBCE" w14:textId="77777777" w:rsidR="00645212" w:rsidRPr="00645212" w:rsidRDefault="00645212" w:rsidP="00645212">
            <w:pPr>
              <w:ind w:left="0"/>
              <w:rPr>
                <w:sz w:val="40"/>
                <w:szCs w:val="40"/>
              </w:rPr>
            </w:pPr>
            <w:r w:rsidRPr="00645212">
              <w:rPr>
                <w:sz w:val="40"/>
                <w:szCs w:val="40"/>
              </w:rPr>
              <w:t xml:space="preserve">Chants: </w:t>
            </w:r>
          </w:p>
          <w:p w14:paraId="445E6EFC" w14:textId="34BCE1FD" w:rsidR="00645212" w:rsidRP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75D48885" w14:textId="2966E33A" w:rsidR="00645212" w:rsidRP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75864163" w14:textId="236F97CE" w:rsidR="00645212" w:rsidRP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N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3A876289" w14:textId="77777777" w:rsidR="00645212" w:rsidRPr="00645212" w:rsidRDefault="00645212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Song: </w:t>
            </w:r>
          </w:p>
          <w:p w14:paraId="76DBE713" w14:textId="2173907E" w:rsidR="00645212" w:rsidRP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nurse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has a nut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</w:p>
          <w:p w14:paraId="524F8516" w14:textId="77777777" w:rsidR="009B325B" w:rsidRPr="00645212" w:rsidRDefault="009B325B" w:rsidP="009B325B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nurse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has a nut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</w:p>
          <w:p w14:paraId="4F55F051" w14:textId="5B09AA84" w:rsidR="00645212" w:rsidRP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3DC26483" w14:textId="77777777" w:rsidR="009B325B" w:rsidRPr="00645212" w:rsidRDefault="009B325B" w:rsidP="009B325B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nurse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has a nut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</w:p>
          <w:p w14:paraId="7584D9D2" w14:textId="77777777" w:rsidR="00645212" w:rsidRPr="00645212" w:rsidRDefault="00645212" w:rsidP="00645212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EBC5" w14:textId="77777777" w:rsidR="0035428C" w:rsidRDefault="0035428C">
      <w:pPr>
        <w:spacing w:after="0" w:line="240" w:lineRule="auto"/>
      </w:pPr>
      <w:r>
        <w:separator/>
      </w:r>
    </w:p>
    <w:p w14:paraId="5627B616" w14:textId="77777777" w:rsidR="0035428C" w:rsidRDefault="0035428C"/>
  </w:endnote>
  <w:endnote w:type="continuationSeparator" w:id="0">
    <w:p w14:paraId="19ABEAAB" w14:textId="77777777" w:rsidR="0035428C" w:rsidRDefault="0035428C">
      <w:pPr>
        <w:spacing w:after="0" w:line="240" w:lineRule="auto"/>
      </w:pPr>
      <w:r>
        <w:continuationSeparator/>
      </w:r>
    </w:p>
    <w:p w14:paraId="73566D1F" w14:textId="77777777" w:rsidR="0035428C" w:rsidRDefault="00354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DD83" w14:textId="77777777" w:rsidR="0035428C" w:rsidRDefault="0035428C">
      <w:pPr>
        <w:spacing w:after="0" w:line="240" w:lineRule="auto"/>
      </w:pPr>
      <w:r>
        <w:separator/>
      </w:r>
    </w:p>
    <w:p w14:paraId="2CB6B478" w14:textId="77777777" w:rsidR="0035428C" w:rsidRDefault="0035428C"/>
  </w:footnote>
  <w:footnote w:type="continuationSeparator" w:id="0">
    <w:p w14:paraId="53D5E287" w14:textId="77777777" w:rsidR="0035428C" w:rsidRDefault="0035428C">
      <w:pPr>
        <w:spacing w:after="0" w:line="240" w:lineRule="auto"/>
      </w:pPr>
      <w:r>
        <w:continuationSeparator/>
      </w:r>
    </w:p>
    <w:p w14:paraId="4F60468F" w14:textId="77777777" w:rsidR="0035428C" w:rsidRDefault="003542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C09C1"/>
    <w:rsid w:val="002062F2"/>
    <w:rsid w:val="00310E7A"/>
    <w:rsid w:val="0035428C"/>
    <w:rsid w:val="003A58EE"/>
    <w:rsid w:val="00645212"/>
    <w:rsid w:val="00706299"/>
    <w:rsid w:val="007C2C53"/>
    <w:rsid w:val="008C237E"/>
    <w:rsid w:val="008C6CCB"/>
    <w:rsid w:val="009B325B"/>
    <w:rsid w:val="00AC571B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2020-06-23T02:19:00Z</dcterms:created>
  <dcterms:modified xsi:type="dcterms:W3CDTF">2020-06-23T04:07:00Z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