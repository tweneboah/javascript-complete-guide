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3DF86F93" w14:textId="77777777" w:rsidTr="003A58EE">
        <w:trPr>
          <w:trHeight w:val="1080"/>
        </w:trPr>
        <w:tc>
          <w:tcPr>
            <w:tcW w:w="9620" w:type="dxa"/>
          </w:tcPr>
          <w:p w14:paraId="74925E34" w14:textId="77777777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K1</w:t>
            </w:r>
          </w:p>
          <w:p w14:paraId="2E34E315" w14:textId="77777777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EE2F06">
              <w:rPr>
                <w:b/>
                <w:bCs/>
                <w:sz w:val="40"/>
                <w:szCs w:val="40"/>
              </w:rPr>
              <w:t>3</w:t>
            </w:r>
            <w:r w:rsidR="002F3C94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079A1B28" w14:textId="77777777" w:rsidTr="003A58EE">
        <w:trPr>
          <w:trHeight w:val="840"/>
        </w:trPr>
        <w:tc>
          <w:tcPr>
            <w:tcW w:w="9620" w:type="dxa"/>
          </w:tcPr>
          <w:p w14:paraId="7EDD3729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43557353" w14:textId="77777777" w:rsidTr="003A58EE">
        <w:trPr>
          <w:trHeight w:val="2720"/>
        </w:trPr>
        <w:tc>
          <w:tcPr>
            <w:tcW w:w="9620" w:type="dxa"/>
          </w:tcPr>
          <w:p w14:paraId="3E10795D" w14:textId="77777777" w:rsidR="003A58EE" w:rsidRPr="000C341A" w:rsidRDefault="003A58EE" w:rsidP="00AC571B">
            <w:pPr>
              <w:ind w:left="0"/>
              <w:rPr>
                <w:sz w:val="40"/>
                <w:szCs w:val="40"/>
              </w:rPr>
            </w:pPr>
            <w:r w:rsidRPr="000C341A">
              <w:rPr>
                <w:sz w:val="40"/>
                <w:szCs w:val="40"/>
              </w:rPr>
              <w:t>Letters:</w:t>
            </w:r>
          </w:p>
          <w:p w14:paraId="190CC898" w14:textId="7941E7AD" w:rsidR="000C341A" w:rsidRPr="00AC571B" w:rsidRDefault="00AC571B" w:rsidP="003A58EE">
            <w:pPr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Big </w:t>
            </w:r>
            <w:r w:rsidR="00E209E3">
              <w:rPr>
                <w:rFonts w:ascii="Times New Roman" w:hAnsi="Times New Roman" w:cs="Times New Roman"/>
                <w:sz w:val="40"/>
                <w:szCs w:val="40"/>
              </w:rPr>
              <w:t>O</w:t>
            </w: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 small </w:t>
            </w:r>
            <w:r w:rsidR="00E209E3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  <w:p w14:paraId="1A782099" w14:textId="77777777" w:rsidR="00AC571B" w:rsidRPr="00AC571B" w:rsidRDefault="00AC571B" w:rsidP="00AC571B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Words:</w:t>
            </w:r>
          </w:p>
          <w:p w14:paraId="0D875BF6" w14:textId="77777777" w:rsidR="003A58EE" w:rsidRPr="00645212" w:rsidRDefault="00466232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pig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pie</w:t>
            </w:r>
          </w:p>
          <w:p w14:paraId="1CDF9FB2" w14:textId="77777777" w:rsidR="00645212" w:rsidRPr="00645212" w:rsidRDefault="00645212" w:rsidP="00645212">
            <w:pPr>
              <w:ind w:left="0"/>
              <w:rPr>
                <w:sz w:val="40"/>
                <w:szCs w:val="40"/>
              </w:rPr>
            </w:pPr>
            <w:r w:rsidRPr="00645212">
              <w:rPr>
                <w:sz w:val="40"/>
                <w:szCs w:val="40"/>
              </w:rPr>
              <w:t xml:space="preserve">Chants: </w:t>
            </w:r>
          </w:p>
          <w:p w14:paraId="49FE3366" w14:textId="4596B37C" w:rsidR="00645212" w:rsidRPr="00645212" w:rsidRDefault="00E209E3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says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="00FF21BF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says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3806B1B0" w14:textId="2B2C1280" w:rsidR="00645212" w:rsidRPr="00645212" w:rsidRDefault="00E209E3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="0046623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73DB7A69" w14:textId="7A26B9AA" w:rsidR="00645212" w:rsidRPr="00645212" w:rsidRDefault="004E3561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O says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45F4074E" w14:textId="77777777" w:rsidR="00645212" w:rsidRPr="00645212" w:rsidRDefault="00645212" w:rsidP="00645212">
            <w:pPr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  <w:r w:rsidRPr="00645212">
              <w:rPr>
                <w:rFonts w:ascii="Times New Roman" w:hAnsi="Times New Roman" w:cs="Times New Roman"/>
                <w:sz w:val="48"/>
                <w:szCs w:val="48"/>
              </w:rPr>
              <w:t xml:space="preserve">Song: </w:t>
            </w:r>
          </w:p>
          <w:p w14:paraId="3DC90A3C" w14:textId="78E7DF93" w:rsidR="00645212" w:rsidRDefault="004E3561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An otter has an ox</w:t>
            </w:r>
          </w:p>
          <w:p w14:paraId="7278F266" w14:textId="7A66CDD5" w:rsidR="004E3561" w:rsidRPr="00645212" w:rsidRDefault="004E3561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An otter has an ox</w:t>
            </w:r>
          </w:p>
          <w:p w14:paraId="16C3022C" w14:textId="145AEE59" w:rsidR="00645212" w:rsidRPr="00645212" w:rsidRDefault="004E3561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Oo</w:t>
            </w:r>
            <w:proofErr w:type="spellEnd"/>
          </w:p>
          <w:p w14:paraId="2696FAA1" w14:textId="77777777" w:rsidR="004E3561" w:rsidRDefault="004E3561" w:rsidP="004E3561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An otter has an ox</w:t>
            </w:r>
          </w:p>
          <w:p w14:paraId="2568DF91" w14:textId="77777777" w:rsidR="00645212" w:rsidRPr="00645212" w:rsidRDefault="00645212" w:rsidP="00645212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0361317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6DC33" w14:textId="77777777" w:rsidR="00316AB7" w:rsidRDefault="00316AB7">
      <w:pPr>
        <w:spacing w:after="0" w:line="240" w:lineRule="auto"/>
      </w:pPr>
      <w:r>
        <w:separator/>
      </w:r>
    </w:p>
    <w:p w14:paraId="734A8A22" w14:textId="77777777" w:rsidR="00316AB7" w:rsidRDefault="00316AB7"/>
  </w:endnote>
  <w:endnote w:type="continuationSeparator" w:id="0">
    <w:p w14:paraId="228AD879" w14:textId="77777777" w:rsidR="00316AB7" w:rsidRDefault="00316AB7">
      <w:pPr>
        <w:spacing w:after="0" w:line="240" w:lineRule="auto"/>
      </w:pPr>
      <w:r>
        <w:continuationSeparator/>
      </w:r>
    </w:p>
    <w:p w14:paraId="439F5527" w14:textId="77777777" w:rsidR="00316AB7" w:rsidRDefault="00316A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F25E5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1796" w14:textId="77777777" w:rsidR="00316AB7" w:rsidRDefault="00316AB7">
      <w:pPr>
        <w:spacing w:after="0" w:line="240" w:lineRule="auto"/>
      </w:pPr>
      <w:r>
        <w:separator/>
      </w:r>
    </w:p>
    <w:p w14:paraId="0C25994E" w14:textId="77777777" w:rsidR="00316AB7" w:rsidRDefault="00316AB7"/>
  </w:footnote>
  <w:footnote w:type="continuationSeparator" w:id="0">
    <w:p w14:paraId="066A5BC3" w14:textId="77777777" w:rsidR="00316AB7" w:rsidRDefault="00316AB7">
      <w:pPr>
        <w:spacing w:after="0" w:line="240" w:lineRule="auto"/>
      </w:pPr>
      <w:r>
        <w:continuationSeparator/>
      </w:r>
    </w:p>
    <w:p w14:paraId="394EF4A6" w14:textId="77777777" w:rsidR="00316AB7" w:rsidRDefault="00316A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C09C1"/>
    <w:rsid w:val="002062F2"/>
    <w:rsid w:val="002F3C94"/>
    <w:rsid w:val="00310E7A"/>
    <w:rsid w:val="00316AB7"/>
    <w:rsid w:val="003A58EE"/>
    <w:rsid w:val="003C3AFF"/>
    <w:rsid w:val="00466232"/>
    <w:rsid w:val="004E3561"/>
    <w:rsid w:val="005E1C7E"/>
    <w:rsid w:val="00645212"/>
    <w:rsid w:val="008C237E"/>
    <w:rsid w:val="008C6CCB"/>
    <w:rsid w:val="00AC571B"/>
    <w:rsid w:val="00B37B83"/>
    <w:rsid w:val="00E209E3"/>
    <w:rsid w:val="00EE2F06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F1D8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2020-06-23T03:55:00Z</dcterms:created>
  <dcterms:modified xsi:type="dcterms:W3CDTF">2020-06-23T04:05:00Z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